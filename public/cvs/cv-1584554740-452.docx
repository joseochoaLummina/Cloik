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ED8" w:rsidRDefault="001E1C5C" w:rsidP="001E1C5C">
      <w:pPr>
        <w:pStyle w:val="Ttulo"/>
        <w:jc w:val="left"/>
        <w:rPr>
          <w:sz w:val="40"/>
        </w:rPr>
      </w:pPr>
      <w:r w:rsidRPr="001E1C5C">
        <w:rPr>
          <w:noProof/>
          <w:sz w:val="20"/>
          <w:lang w:val="es-MX" w:eastAsia="es-MX"/>
        </w:rPr>
        <w:drawing>
          <wp:anchor distT="0" distB="0" distL="114300" distR="114300" simplePos="0" relativeHeight="251658240" behindDoc="1" locked="0" layoutInCell="1" allowOverlap="1" wp14:anchorId="031D4143" wp14:editId="145D67DB">
            <wp:simplePos x="0" y="0"/>
            <wp:positionH relativeFrom="column">
              <wp:posOffset>76835</wp:posOffset>
            </wp:positionH>
            <wp:positionV relativeFrom="paragraph">
              <wp:posOffset>-471805</wp:posOffset>
            </wp:positionV>
            <wp:extent cx="1026160" cy="1293495"/>
            <wp:effectExtent l="0" t="0" r="2540" b="1905"/>
            <wp:wrapTight wrapText="bothSides">
              <wp:wrapPolygon edited="0">
                <wp:start x="0" y="0"/>
                <wp:lineTo x="0" y="21314"/>
                <wp:lineTo x="21252" y="21314"/>
                <wp:lineTo x="21252" y="0"/>
                <wp:lineTo x="0" y="0"/>
              </wp:wrapPolygon>
            </wp:wrapTight>
            <wp:docPr id="1" name="Imagen 1" descr="C:\Users\Katherin\Downloads\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herin\Downloads\fot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160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0ED8">
        <w:rPr>
          <w:sz w:val="40"/>
        </w:rPr>
        <w:t>CURRICULUM VITAE</w:t>
      </w:r>
      <w:r w:rsidR="00030910">
        <w:rPr>
          <w:sz w:val="40"/>
        </w:rPr>
        <w:t xml:space="preserve">      </w:t>
      </w:r>
    </w:p>
    <w:p w:rsidR="00630ED8" w:rsidRDefault="00630ED8">
      <w:pPr>
        <w:rPr>
          <w:rFonts w:ascii="Bookman Old Style" w:hAnsi="Bookman Old Style"/>
          <w:sz w:val="20"/>
        </w:rPr>
      </w:pPr>
    </w:p>
    <w:p w:rsidR="00630ED8" w:rsidRDefault="00630ED8">
      <w:pPr>
        <w:rPr>
          <w:rFonts w:ascii="Bookman Old Style" w:hAnsi="Bookman Old Style"/>
          <w:sz w:val="20"/>
        </w:rPr>
      </w:pPr>
      <w:bookmarkStart w:id="0" w:name="_GoBack"/>
      <w:bookmarkEnd w:id="0"/>
    </w:p>
    <w:p w:rsidR="00630ED8" w:rsidRDefault="00630ED8">
      <w:pPr>
        <w:rPr>
          <w:rFonts w:ascii="Bookman Old Style" w:hAnsi="Bookman Old Style"/>
          <w:sz w:val="20"/>
        </w:rPr>
      </w:pPr>
    </w:p>
    <w:p w:rsidR="00630ED8" w:rsidRDefault="00630ED8">
      <w:pPr>
        <w:rPr>
          <w:rFonts w:ascii="Bookman Old Style" w:hAnsi="Bookman Old Style"/>
          <w:sz w:val="20"/>
        </w:rPr>
      </w:pPr>
    </w:p>
    <w:p w:rsidR="00630ED8" w:rsidRPr="00B90519" w:rsidRDefault="00630ED8">
      <w:pPr>
        <w:pStyle w:val="Ttulo1"/>
      </w:pPr>
      <w:r w:rsidRPr="00B90519">
        <w:t>DATOS PERSONALES</w:t>
      </w:r>
    </w:p>
    <w:p w:rsidR="00630ED8" w:rsidRPr="00B90519" w:rsidRDefault="00630ED8">
      <w:pPr>
        <w:rPr>
          <w:sz w:val="20"/>
        </w:rPr>
      </w:pPr>
    </w:p>
    <w:p w:rsidR="00630ED8" w:rsidRPr="00B90519" w:rsidRDefault="00630ED8">
      <w:pPr>
        <w:rPr>
          <w:sz w:val="20"/>
        </w:rPr>
      </w:pPr>
    </w:p>
    <w:p w:rsidR="00630ED8" w:rsidRPr="00B90519" w:rsidRDefault="00630ED8">
      <w:pPr>
        <w:rPr>
          <w:sz w:val="22"/>
        </w:rPr>
      </w:pPr>
      <w:r w:rsidRPr="00B90519">
        <w:rPr>
          <w:b/>
          <w:sz w:val="22"/>
        </w:rPr>
        <w:t>Nombre:</w:t>
      </w:r>
      <w:r w:rsidR="003A7CE9">
        <w:rPr>
          <w:sz w:val="22"/>
        </w:rPr>
        <w:t xml:space="preserve"> Katherin </w:t>
      </w:r>
      <w:r w:rsidR="0025520A" w:rsidRPr="00B90519">
        <w:rPr>
          <w:sz w:val="22"/>
        </w:rPr>
        <w:t>Mishel Duarte Vásquez</w:t>
      </w:r>
      <w:r w:rsidRPr="00B90519">
        <w:rPr>
          <w:sz w:val="22"/>
        </w:rPr>
        <w:tab/>
      </w:r>
      <w:r w:rsidRPr="00B90519">
        <w:rPr>
          <w:sz w:val="22"/>
        </w:rPr>
        <w:tab/>
      </w:r>
      <w:r w:rsidRPr="00B90519">
        <w:rPr>
          <w:sz w:val="22"/>
        </w:rPr>
        <w:tab/>
      </w:r>
      <w:r w:rsidRPr="00B90519">
        <w:rPr>
          <w:sz w:val="22"/>
        </w:rPr>
        <w:tab/>
      </w:r>
    </w:p>
    <w:p w:rsidR="008679EC" w:rsidRPr="00B90519" w:rsidRDefault="008679EC">
      <w:pPr>
        <w:rPr>
          <w:sz w:val="22"/>
        </w:rPr>
      </w:pPr>
    </w:p>
    <w:p w:rsidR="00630ED8" w:rsidRPr="00B90519" w:rsidRDefault="00630ED8">
      <w:pPr>
        <w:rPr>
          <w:sz w:val="22"/>
        </w:rPr>
      </w:pPr>
      <w:r w:rsidRPr="00B90519">
        <w:rPr>
          <w:b/>
          <w:sz w:val="22"/>
        </w:rPr>
        <w:t>Domicilio:</w:t>
      </w:r>
      <w:r w:rsidR="0025520A" w:rsidRPr="00B90519">
        <w:rPr>
          <w:sz w:val="22"/>
        </w:rPr>
        <w:t xml:space="preserve"> Aldea Estancia de la Virgen, San Cristóbal </w:t>
      </w:r>
      <w:r w:rsidR="0025520A" w:rsidRPr="004E27D9">
        <w:rPr>
          <w:sz w:val="22"/>
          <w:vertAlign w:val="superscript"/>
        </w:rPr>
        <w:t>Acasaguastlán</w:t>
      </w:r>
      <w:r w:rsidR="0025520A" w:rsidRPr="00B90519">
        <w:rPr>
          <w:sz w:val="22"/>
        </w:rPr>
        <w:t>, El Progreso</w:t>
      </w:r>
      <w:r w:rsidR="005D33C1">
        <w:rPr>
          <w:sz w:val="22"/>
        </w:rPr>
        <w:t>.</w:t>
      </w:r>
      <w:r w:rsidRPr="00B90519">
        <w:rPr>
          <w:sz w:val="22"/>
        </w:rPr>
        <w:tab/>
      </w:r>
      <w:r w:rsidRPr="00B90519">
        <w:rPr>
          <w:sz w:val="22"/>
        </w:rPr>
        <w:tab/>
      </w:r>
      <w:r w:rsidRPr="00B90519">
        <w:rPr>
          <w:sz w:val="22"/>
        </w:rPr>
        <w:tab/>
      </w:r>
      <w:r w:rsidRPr="00B90519">
        <w:rPr>
          <w:sz w:val="22"/>
        </w:rPr>
        <w:tab/>
      </w:r>
    </w:p>
    <w:p w:rsidR="00630ED8" w:rsidRPr="00B90519" w:rsidRDefault="00630ED8" w:rsidP="00030910">
      <w:pPr>
        <w:rPr>
          <w:sz w:val="22"/>
        </w:rPr>
      </w:pPr>
      <w:r w:rsidRPr="00B90519">
        <w:rPr>
          <w:b/>
          <w:sz w:val="22"/>
        </w:rPr>
        <w:t>Teléfono:</w:t>
      </w:r>
      <w:r w:rsidR="003A7CE9">
        <w:rPr>
          <w:sz w:val="22"/>
        </w:rPr>
        <w:t xml:space="preserve"> 55433746</w:t>
      </w:r>
      <w:r w:rsidRPr="00B90519">
        <w:rPr>
          <w:sz w:val="22"/>
        </w:rPr>
        <w:tab/>
      </w:r>
      <w:r w:rsidRPr="00B90519">
        <w:rPr>
          <w:sz w:val="22"/>
        </w:rPr>
        <w:tab/>
      </w:r>
      <w:r w:rsidRPr="00B90519">
        <w:rPr>
          <w:sz w:val="22"/>
        </w:rPr>
        <w:tab/>
      </w:r>
      <w:r w:rsidRPr="00B90519">
        <w:rPr>
          <w:sz w:val="22"/>
        </w:rPr>
        <w:tab/>
      </w:r>
    </w:p>
    <w:p w:rsidR="00630ED8" w:rsidRPr="00B90519" w:rsidRDefault="00630ED8">
      <w:pPr>
        <w:rPr>
          <w:sz w:val="22"/>
        </w:rPr>
      </w:pPr>
    </w:p>
    <w:p w:rsidR="008679EC" w:rsidRPr="00B90519" w:rsidRDefault="008679EC">
      <w:pPr>
        <w:rPr>
          <w:sz w:val="22"/>
        </w:rPr>
      </w:pPr>
      <w:r w:rsidRPr="00B90519">
        <w:rPr>
          <w:b/>
          <w:sz w:val="22"/>
        </w:rPr>
        <w:t>Edad:</w:t>
      </w:r>
      <w:r w:rsidRPr="00B90519">
        <w:rPr>
          <w:sz w:val="22"/>
        </w:rPr>
        <w:t xml:space="preserve"> 18 años </w:t>
      </w:r>
    </w:p>
    <w:p w:rsidR="006E7940" w:rsidRDefault="006E7940">
      <w:pPr>
        <w:rPr>
          <w:sz w:val="22"/>
        </w:rPr>
      </w:pPr>
    </w:p>
    <w:p w:rsidR="005D33C1" w:rsidRDefault="005D33C1">
      <w:pPr>
        <w:rPr>
          <w:sz w:val="22"/>
        </w:rPr>
      </w:pPr>
      <w:r w:rsidRPr="005D33C1">
        <w:rPr>
          <w:b/>
          <w:sz w:val="22"/>
        </w:rPr>
        <w:t>Sexo:</w:t>
      </w:r>
      <w:r>
        <w:rPr>
          <w:sz w:val="22"/>
        </w:rPr>
        <w:t xml:space="preserve"> Femenino</w:t>
      </w:r>
    </w:p>
    <w:p w:rsidR="005D33C1" w:rsidRPr="00B90519" w:rsidRDefault="005D33C1">
      <w:pPr>
        <w:rPr>
          <w:sz w:val="22"/>
        </w:rPr>
      </w:pPr>
    </w:p>
    <w:p w:rsidR="006E7940" w:rsidRPr="00B90519" w:rsidRDefault="006E7940">
      <w:pPr>
        <w:rPr>
          <w:sz w:val="22"/>
        </w:rPr>
      </w:pPr>
      <w:r w:rsidRPr="00B90519">
        <w:rPr>
          <w:b/>
          <w:sz w:val="22"/>
        </w:rPr>
        <w:t xml:space="preserve">E-mail: </w:t>
      </w:r>
      <w:r w:rsidR="003A7CE9">
        <w:rPr>
          <w:sz w:val="22"/>
        </w:rPr>
        <w:t>katherinvasquez140@gmail.com</w:t>
      </w:r>
    </w:p>
    <w:p w:rsidR="008679EC" w:rsidRPr="00B90519" w:rsidRDefault="008679EC">
      <w:pPr>
        <w:rPr>
          <w:sz w:val="22"/>
        </w:rPr>
      </w:pPr>
    </w:p>
    <w:p w:rsidR="00030910" w:rsidRPr="00B90519" w:rsidRDefault="008679EC">
      <w:pPr>
        <w:rPr>
          <w:sz w:val="22"/>
        </w:rPr>
      </w:pPr>
      <w:r w:rsidRPr="00B90519">
        <w:rPr>
          <w:b/>
          <w:sz w:val="22"/>
        </w:rPr>
        <w:t>Estado civil:</w:t>
      </w:r>
      <w:r w:rsidRPr="00B90519">
        <w:rPr>
          <w:sz w:val="22"/>
        </w:rPr>
        <w:t xml:space="preserve"> Soltera</w:t>
      </w:r>
      <w:r w:rsidR="00630ED8" w:rsidRPr="00B90519">
        <w:rPr>
          <w:sz w:val="22"/>
        </w:rPr>
        <w:tab/>
      </w:r>
      <w:r w:rsidR="00630ED8" w:rsidRPr="00B90519">
        <w:rPr>
          <w:sz w:val="22"/>
        </w:rPr>
        <w:tab/>
      </w:r>
    </w:p>
    <w:p w:rsidR="008679EC" w:rsidRPr="00B90519" w:rsidRDefault="008679EC">
      <w:pPr>
        <w:rPr>
          <w:sz w:val="22"/>
        </w:rPr>
      </w:pPr>
    </w:p>
    <w:p w:rsidR="00630ED8" w:rsidRPr="00B90519" w:rsidRDefault="00630ED8">
      <w:pPr>
        <w:rPr>
          <w:b/>
          <w:sz w:val="22"/>
        </w:rPr>
      </w:pPr>
      <w:r w:rsidRPr="00B90519">
        <w:rPr>
          <w:b/>
          <w:sz w:val="22"/>
        </w:rPr>
        <w:t>Lugar de Nacimiento:</w:t>
      </w:r>
      <w:r w:rsidRPr="00B90519">
        <w:rPr>
          <w:b/>
          <w:sz w:val="22"/>
        </w:rPr>
        <w:tab/>
      </w:r>
      <w:r w:rsidR="005D33C1">
        <w:rPr>
          <w:b/>
          <w:sz w:val="22"/>
        </w:rPr>
        <w:t xml:space="preserve"> </w:t>
      </w:r>
      <w:r w:rsidR="005D33C1">
        <w:rPr>
          <w:sz w:val="22"/>
        </w:rPr>
        <w:t>El Progreso, San Cristóbal Acasaguastlán</w:t>
      </w:r>
      <w:r w:rsidRPr="00B90519">
        <w:rPr>
          <w:b/>
          <w:sz w:val="22"/>
        </w:rPr>
        <w:tab/>
      </w:r>
      <w:r w:rsidRPr="00B90519">
        <w:rPr>
          <w:b/>
          <w:sz w:val="22"/>
        </w:rPr>
        <w:tab/>
      </w:r>
    </w:p>
    <w:p w:rsidR="008679EC" w:rsidRPr="00B90519" w:rsidRDefault="008679EC">
      <w:pPr>
        <w:rPr>
          <w:sz w:val="22"/>
        </w:rPr>
      </w:pPr>
    </w:p>
    <w:p w:rsidR="008679EC" w:rsidRPr="005D33C1" w:rsidRDefault="004E27D9">
      <w:pPr>
        <w:rPr>
          <w:sz w:val="22"/>
        </w:rPr>
      </w:pPr>
      <w:r>
        <w:rPr>
          <w:b/>
          <w:sz w:val="22"/>
        </w:rPr>
        <w:t>CUI</w:t>
      </w:r>
      <w:r w:rsidR="008679EC" w:rsidRPr="00B90519">
        <w:rPr>
          <w:b/>
          <w:sz w:val="22"/>
        </w:rPr>
        <w:t xml:space="preserve">: </w:t>
      </w:r>
      <w:r w:rsidR="003A7CE9">
        <w:rPr>
          <w:sz w:val="22"/>
        </w:rPr>
        <w:t>2769 86199</w:t>
      </w:r>
      <w:r w:rsidR="005D33C1">
        <w:rPr>
          <w:sz w:val="22"/>
        </w:rPr>
        <w:t xml:space="preserve"> 0204</w:t>
      </w:r>
    </w:p>
    <w:p w:rsidR="008679EC" w:rsidRPr="00B90519" w:rsidRDefault="008679EC">
      <w:pPr>
        <w:rPr>
          <w:sz w:val="22"/>
        </w:rPr>
      </w:pPr>
    </w:p>
    <w:p w:rsidR="00630ED8" w:rsidRPr="00B90519" w:rsidRDefault="008679EC">
      <w:pPr>
        <w:rPr>
          <w:sz w:val="22"/>
        </w:rPr>
      </w:pPr>
      <w:r w:rsidRPr="00B90519">
        <w:rPr>
          <w:b/>
          <w:sz w:val="22"/>
        </w:rPr>
        <w:t>Nacionalidad:</w:t>
      </w:r>
      <w:r w:rsidRPr="00B90519">
        <w:rPr>
          <w:sz w:val="22"/>
        </w:rPr>
        <w:t xml:space="preserve"> </w:t>
      </w:r>
      <w:proofErr w:type="gramStart"/>
      <w:r w:rsidR="008D62B1" w:rsidRPr="00B90519">
        <w:rPr>
          <w:sz w:val="22"/>
        </w:rPr>
        <w:t>Guatemalteca</w:t>
      </w:r>
      <w:proofErr w:type="gramEnd"/>
      <w:r w:rsidR="00630ED8" w:rsidRPr="00B90519">
        <w:rPr>
          <w:sz w:val="22"/>
        </w:rPr>
        <w:tab/>
      </w:r>
    </w:p>
    <w:p w:rsidR="00630ED8" w:rsidRPr="00B90519" w:rsidRDefault="00630ED8">
      <w:pPr>
        <w:rPr>
          <w:sz w:val="22"/>
        </w:rPr>
      </w:pPr>
    </w:p>
    <w:p w:rsidR="00630ED8" w:rsidRPr="00B90519" w:rsidRDefault="00630ED8">
      <w:pPr>
        <w:rPr>
          <w:sz w:val="20"/>
        </w:rPr>
      </w:pPr>
    </w:p>
    <w:p w:rsidR="00630ED8" w:rsidRPr="00B90519" w:rsidRDefault="00630ED8">
      <w:pPr>
        <w:pStyle w:val="Ttulo1"/>
      </w:pPr>
      <w:r w:rsidRPr="00B90519">
        <w:t>DATOS ESCOLARES</w:t>
      </w:r>
    </w:p>
    <w:p w:rsidR="00630ED8" w:rsidRPr="00B90519" w:rsidRDefault="00630ED8"/>
    <w:p w:rsidR="00630ED8" w:rsidRPr="00B90519" w:rsidRDefault="00630ED8">
      <w:pPr>
        <w:rPr>
          <w:sz w:val="22"/>
        </w:rPr>
      </w:pPr>
    </w:p>
    <w:p w:rsidR="008679EC" w:rsidRPr="00B90519" w:rsidRDefault="00630ED8" w:rsidP="00030910">
      <w:pPr>
        <w:rPr>
          <w:b/>
          <w:sz w:val="22"/>
        </w:rPr>
      </w:pPr>
      <w:r w:rsidRPr="00B90519">
        <w:rPr>
          <w:b/>
          <w:sz w:val="22"/>
        </w:rPr>
        <w:t>Primaria:</w:t>
      </w:r>
      <w:r w:rsidRPr="00B90519">
        <w:rPr>
          <w:b/>
          <w:sz w:val="22"/>
        </w:rPr>
        <w:tab/>
      </w:r>
    </w:p>
    <w:p w:rsidR="008D62B1" w:rsidRPr="00B90519" w:rsidRDefault="008D62B1" w:rsidP="00030910">
      <w:pPr>
        <w:rPr>
          <w:sz w:val="22"/>
        </w:rPr>
      </w:pPr>
    </w:p>
    <w:p w:rsidR="00630ED8" w:rsidRPr="00B90519" w:rsidRDefault="008679EC" w:rsidP="00030910">
      <w:pPr>
        <w:rPr>
          <w:sz w:val="22"/>
        </w:rPr>
      </w:pPr>
      <w:r w:rsidRPr="00B90519">
        <w:rPr>
          <w:sz w:val="22"/>
        </w:rPr>
        <w:t>Estudios realizados en la Escuela Oficial Rural Mixta</w:t>
      </w:r>
      <w:r w:rsidR="008D62B1" w:rsidRPr="00B90519">
        <w:rPr>
          <w:sz w:val="22"/>
        </w:rPr>
        <w:t xml:space="preserve"> jornada matutina,</w:t>
      </w:r>
      <w:r w:rsidRPr="00B90519">
        <w:rPr>
          <w:sz w:val="22"/>
        </w:rPr>
        <w:t xml:space="preserve"> Aldea Estancia de la Virgen, San Cristóbal Acasaguastlán, El Progreso. </w:t>
      </w:r>
      <w:r w:rsidR="008D62B1" w:rsidRPr="00B90519">
        <w:rPr>
          <w:sz w:val="22"/>
        </w:rPr>
        <w:t xml:space="preserve"> 2008-2013.</w:t>
      </w:r>
    </w:p>
    <w:p w:rsidR="00630ED8" w:rsidRPr="00B90519" w:rsidRDefault="00630ED8">
      <w:pPr>
        <w:rPr>
          <w:sz w:val="22"/>
        </w:rPr>
      </w:pPr>
    </w:p>
    <w:p w:rsidR="008679EC" w:rsidRPr="00B90519" w:rsidRDefault="00630ED8" w:rsidP="00030910">
      <w:pPr>
        <w:rPr>
          <w:b/>
          <w:sz w:val="22"/>
        </w:rPr>
      </w:pPr>
      <w:r w:rsidRPr="00B90519">
        <w:rPr>
          <w:b/>
          <w:sz w:val="22"/>
        </w:rPr>
        <w:t>Secundaria:</w:t>
      </w:r>
      <w:r w:rsidRPr="00B90519">
        <w:rPr>
          <w:b/>
          <w:sz w:val="22"/>
        </w:rPr>
        <w:tab/>
      </w:r>
    </w:p>
    <w:p w:rsidR="008D62B1" w:rsidRPr="00B90519" w:rsidRDefault="008D62B1" w:rsidP="00030910">
      <w:pPr>
        <w:rPr>
          <w:sz w:val="22"/>
        </w:rPr>
      </w:pPr>
    </w:p>
    <w:p w:rsidR="008679EC" w:rsidRPr="00B90519" w:rsidRDefault="008679EC" w:rsidP="00030910">
      <w:pPr>
        <w:rPr>
          <w:sz w:val="22"/>
        </w:rPr>
      </w:pPr>
      <w:r w:rsidRPr="00B90519">
        <w:rPr>
          <w:sz w:val="22"/>
        </w:rPr>
        <w:t>Estudios realizados en Instituto Mixto de Educación Básica</w:t>
      </w:r>
      <w:r w:rsidR="008D62B1" w:rsidRPr="00B90519">
        <w:rPr>
          <w:sz w:val="22"/>
        </w:rPr>
        <w:t xml:space="preserve"> Estancia de la Virgen, San Cristóbal Acasaguastlán El Progreso.   2014-2016</w:t>
      </w:r>
    </w:p>
    <w:p w:rsidR="00630ED8" w:rsidRPr="00B90519" w:rsidRDefault="00630ED8" w:rsidP="00030910">
      <w:pPr>
        <w:rPr>
          <w:sz w:val="22"/>
        </w:rPr>
      </w:pPr>
      <w:r w:rsidRPr="00B90519">
        <w:rPr>
          <w:sz w:val="22"/>
        </w:rPr>
        <w:tab/>
      </w:r>
      <w:r w:rsidRPr="00B90519">
        <w:rPr>
          <w:sz w:val="22"/>
        </w:rPr>
        <w:tab/>
      </w:r>
    </w:p>
    <w:p w:rsidR="008D62B1" w:rsidRPr="00B90519" w:rsidRDefault="008D62B1" w:rsidP="00030910">
      <w:pPr>
        <w:rPr>
          <w:b/>
          <w:sz w:val="22"/>
        </w:rPr>
      </w:pPr>
      <w:r w:rsidRPr="00B90519">
        <w:rPr>
          <w:b/>
          <w:sz w:val="22"/>
        </w:rPr>
        <w:t>Diversificado:</w:t>
      </w:r>
    </w:p>
    <w:p w:rsidR="008D62B1" w:rsidRPr="00B90519" w:rsidRDefault="008D62B1" w:rsidP="00030910">
      <w:pPr>
        <w:rPr>
          <w:sz w:val="22"/>
        </w:rPr>
      </w:pPr>
    </w:p>
    <w:p w:rsidR="00630ED8" w:rsidRPr="00B90519" w:rsidRDefault="008D62B1" w:rsidP="00030910">
      <w:pPr>
        <w:rPr>
          <w:b/>
          <w:sz w:val="22"/>
        </w:rPr>
      </w:pPr>
      <w:r w:rsidRPr="00B90519">
        <w:rPr>
          <w:sz w:val="22"/>
        </w:rPr>
        <w:t>Estudios realizados en Colegio de Ciencias Comerciales El Progreso, Guastatoya El Progreso Guatemala. Obteniendo el título de Perito Contador con Orientación en Computación.  2017-2019</w:t>
      </w:r>
      <w:r w:rsidRPr="00B90519">
        <w:rPr>
          <w:b/>
          <w:sz w:val="22"/>
        </w:rPr>
        <w:t xml:space="preserve"> </w:t>
      </w:r>
      <w:r w:rsidR="00630ED8" w:rsidRPr="00B90519">
        <w:rPr>
          <w:b/>
          <w:sz w:val="22"/>
        </w:rPr>
        <w:tab/>
      </w:r>
      <w:r w:rsidR="00630ED8" w:rsidRPr="00B90519">
        <w:rPr>
          <w:b/>
          <w:sz w:val="22"/>
        </w:rPr>
        <w:tab/>
      </w:r>
    </w:p>
    <w:p w:rsidR="00630ED8" w:rsidRPr="00B90519" w:rsidRDefault="00630ED8">
      <w:pPr>
        <w:rPr>
          <w:sz w:val="22"/>
        </w:rPr>
      </w:pPr>
    </w:p>
    <w:p w:rsidR="00630ED8" w:rsidRPr="00B90519" w:rsidRDefault="00630ED8">
      <w:pPr>
        <w:rPr>
          <w:sz w:val="20"/>
        </w:rPr>
      </w:pPr>
    </w:p>
    <w:p w:rsidR="006E7940" w:rsidRPr="00B90519" w:rsidRDefault="006E7940">
      <w:pPr>
        <w:rPr>
          <w:sz w:val="20"/>
        </w:rPr>
      </w:pPr>
    </w:p>
    <w:p w:rsidR="006E7940" w:rsidRPr="00B90519" w:rsidRDefault="006E7940">
      <w:pPr>
        <w:rPr>
          <w:sz w:val="20"/>
        </w:rPr>
      </w:pPr>
    </w:p>
    <w:p w:rsidR="00630ED8" w:rsidRPr="00B90519" w:rsidRDefault="00630ED8">
      <w:pPr>
        <w:rPr>
          <w:sz w:val="20"/>
        </w:rPr>
      </w:pPr>
    </w:p>
    <w:p w:rsidR="00630ED8" w:rsidRPr="00B90519" w:rsidRDefault="00630ED8">
      <w:pPr>
        <w:rPr>
          <w:sz w:val="20"/>
        </w:rPr>
      </w:pPr>
      <w:r w:rsidRPr="00B90519">
        <w:rPr>
          <w:b/>
          <w:bCs/>
          <w:sz w:val="20"/>
        </w:rPr>
        <w:t>CURSOS RECIBIDOS</w:t>
      </w:r>
      <w:r w:rsidRPr="00B90519">
        <w:rPr>
          <w:sz w:val="20"/>
        </w:rPr>
        <w:t>:</w:t>
      </w:r>
    </w:p>
    <w:p w:rsidR="008D62B1" w:rsidRPr="00B90519" w:rsidRDefault="008D62B1">
      <w:pPr>
        <w:rPr>
          <w:sz w:val="22"/>
        </w:rPr>
      </w:pPr>
    </w:p>
    <w:p w:rsidR="00901D19" w:rsidRPr="00B90519" w:rsidRDefault="00901D19">
      <w:pPr>
        <w:rPr>
          <w:sz w:val="22"/>
        </w:rPr>
      </w:pPr>
      <w:r w:rsidRPr="00B90519">
        <w:rPr>
          <w:b/>
          <w:sz w:val="22"/>
        </w:rPr>
        <w:t xml:space="preserve">Fiscalización del secreto bancario </w:t>
      </w:r>
      <w:r w:rsidRPr="00B90519">
        <w:rPr>
          <w:sz w:val="22"/>
        </w:rPr>
        <w:t>curso impartido por Instituto Técnico de Capacitación y Productividad “INTECAP” y Cámara de comercio de Guatemala, Filial El Progreso en Guastatoya, El Progreso, 2017.</w:t>
      </w:r>
    </w:p>
    <w:p w:rsidR="00901D19" w:rsidRPr="00B90519" w:rsidRDefault="00901D19">
      <w:pPr>
        <w:rPr>
          <w:sz w:val="22"/>
        </w:rPr>
      </w:pPr>
    </w:p>
    <w:p w:rsidR="008D62B1" w:rsidRPr="00B90519" w:rsidRDefault="00842454">
      <w:pPr>
        <w:rPr>
          <w:sz w:val="22"/>
        </w:rPr>
      </w:pPr>
      <w:r w:rsidRPr="00B90519">
        <w:rPr>
          <w:b/>
          <w:sz w:val="22"/>
        </w:rPr>
        <w:t xml:space="preserve">Progrentis: </w:t>
      </w:r>
      <w:r w:rsidR="00901D19" w:rsidRPr="00B90519">
        <w:rPr>
          <w:b/>
          <w:sz w:val="22"/>
        </w:rPr>
        <w:t xml:space="preserve"> </w:t>
      </w:r>
      <w:r w:rsidRPr="00B90519">
        <w:rPr>
          <w:sz w:val="22"/>
        </w:rPr>
        <w:t xml:space="preserve">Por haber cursado 20 unidades en </w:t>
      </w:r>
      <w:r w:rsidR="00253BC4" w:rsidRPr="00B90519">
        <w:rPr>
          <w:sz w:val="22"/>
        </w:rPr>
        <w:t xml:space="preserve">el nivel 1 de </w:t>
      </w:r>
      <w:proofErr w:type="spellStart"/>
      <w:r w:rsidR="00253BC4" w:rsidRPr="00B90519">
        <w:rPr>
          <w:sz w:val="22"/>
        </w:rPr>
        <w:t>Progrentis</w:t>
      </w:r>
      <w:proofErr w:type="spellEnd"/>
      <w:r w:rsidR="00253BC4" w:rsidRPr="00B90519">
        <w:rPr>
          <w:sz w:val="22"/>
        </w:rPr>
        <w:t xml:space="preserve"> MENTOR</w:t>
      </w:r>
      <w:r w:rsidR="002A7DA8" w:rsidRPr="00B90519">
        <w:rPr>
          <w:sz w:val="22"/>
        </w:rPr>
        <w:t xml:space="preserve"> en </w:t>
      </w:r>
      <w:proofErr w:type="spellStart"/>
      <w:r w:rsidR="002A7DA8" w:rsidRPr="00B90519">
        <w:rPr>
          <w:sz w:val="22"/>
        </w:rPr>
        <w:t>Guastatoya</w:t>
      </w:r>
      <w:proofErr w:type="spellEnd"/>
      <w:r w:rsidR="002A7DA8" w:rsidRPr="00B90519">
        <w:rPr>
          <w:sz w:val="22"/>
        </w:rPr>
        <w:t>,</w:t>
      </w:r>
      <w:r w:rsidRPr="00B90519">
        <w:rPr>
          <w:sz w:val="22"/>
        </w:rPr>
        <w:t xml:space="preserve"> El Progreso 2017.</w:t>
      </w:r>
    </w:p>
    <w:p w:rsidR="00842454" w:rsidRPr="00B90519" w:rsidRDefault="00842454">
      <w:pPr>
        <w:rPr>
          <w:sz w:val="22"/>
        </w:rPr>
      </w:pPr>
    </w:p>
    <w:p w:rsidR="00842454" w:rsidRPr="00B90519" w:rsidRDefault="00842454">
      <w:pPr>
        <w:rPr>
          <w:sz w:val="22"/>
        </w:rPr>
      </w:pPr>
      <w:r w:rsidRPr="00B90519">
        <w:rPr>
          <w:b/>
          <w:sz w:val="22"/>
        </w:rPr>
        <w:t xml:space="preserve">HTML </w:t>
      </w:r>
      <w:proofErr w:type="spellStart"/>
      <w:r w:rsidRPr="00B90519">
        <w:rPr>
          <w:b/>
          <w:sz w:val="22"/>
        </w:rPr>
        <w:t>Fundaamentals</w:t>
      </w:r>
      <w:proofErr w:type="spellEnd"/>
      <w:r w:rsidRPr="00B90519">
        <w:rPr>
          <w:b/>
          <w:sz w:val="22"/>
        </w:rPr>
        <w:t xml:space="preserve"> </w:t>
      </w:r>
      <w:proofErr w:type="spellStart"/>
      <w:r w:rsidRPr="00B90519">
        <w:rPr>
          <w:b/>
          <w:sz w:val="22"/>
        </w:rPr>
        <w:t>course</w:t>
      </w:r>
      <w:proofErr w:type="spellEnd"/>
      <w:r w:rsidRPr="00B90519">
        <w:rPr>
          <w:b/>
          <w:sz w:val="22"/>
        </w:rPr>
        <w:t xml:space="preserve">: </w:t>
      </w:r>
      <w:r w:rsidRPr="00B90519">
        <w:rPr>
          <w:sz w:val="22"/>
        </w:rPr>
        <w:t xml:space="preserve">Por haber terminado el programa </w:t>
      </w:r>
      <w:r w:rsidR="002A7DA8" w:rsidRPr="00B90519">
        <w:rPr>
          <w:sz w:val="22"/>
        </w:rPr>
        <w:t xml:space="preserve">de HTML realizado en </w:t>
      </w:r>
      <w:proofErr w:type="spellStart"/>
      <w:r w:rsidR="002A7DA8" w:rsidRPr="00B90519">
        <w:rPr>
          <w:sz w:val="22"/>
        </w:rPr>
        <w:t>SoloLearn</w:t>
      </w:r>
      <w:proofErr w:type="spellEnd"/>
      <w:r w:rsidR="002A7DA8" w:rsidRPr="00B90519">
        <w:rPr>
          <w:sz w:val="22"/>
        </w:rPr>
        <w:t xml:space="preserve"> en </w:t>
      </w:r>
      <w:proofErr w:type="spellStart"/>
      <w:r w:rsidR="002A7DA8" w:rsidRPr="00B90519">
        <w:rPr>
          <w:sz w:val="22"/>
        </w:rPr>
        <w:t>Guastatoya</w:t>
      </w:r>
      <w:proofErr w:type="spellEnd"/>
      <w:r w:rsidR="002A7DA8" w:rsidRPr="00B90519">
        <w:rPr>
          <w:sz w:val="22"/>
        </w:rPr>
        <w:t xml:space="preserve">, </w:t>
      </w:r>
      <w:r w:rsidRPr="00B90519">
        <w:rPr>
          <w:sz w:val="22"/>
        </w:rPr>
        <w:t>El Progreso 2017.</w:t>
      </w:r>
    </w:p>
    <w:p w:rsidR="00842454" w:rsidRPr="00B90519" w:rsidRDefault="00842454">
      <w:pPr>
        <w:rPr>
          <w:sz w:val="22"/>
        </w:rPr>
      </w:pPr>
    </w:p>
    <w:p w:rsidR="00842454" w:rsidRPr="00B90519" w:rsidRDefault="00842454" w:rsidP="00842454">
      <w:pPr>
        <w:rPr>
          <w:sz w:val="22"/>
        </w:rPr>
      </w:pPr>
      <w:proofErr w:type="spellStart"/>
      <w:r w:rsidRPr="00B90519">
        <w:rPr>
          <w:b/>
          <w:sz w:val="22"/>
        </w:rPr>
        <w:t>Progrentis</w:t>
      </w:r>
      <w:proofErr w:type="spellEnd"/>
      <w:r w:rsidRPr="00B90519">
        <w:rPr>
          <w:b/>
          <w:sz w:val="22"/>
        </w:rPr>
        <w:t xml:space="preserve">:  </w:t>
      </w:r>
      <w:r w:rsidRPr="00B90519">
        <w:rPr>
          <w:sz w:val="22"/>
        </w:rPr>
        <w:t>Por haber cursado 20 unidades en el nivel 2</w:t>
      </w:r>
      <w:r w:rsidR="00253BC4" w:rsidRPr="00B90519">
        <w:rPr>
          <w:sz w:val="22"/>
        </w:rPr>
        <w:t xml:space="preserve"> de </w:t>
      </w:r>
      <w:proofErr w:type="spellStart"/>
      <w:r w:rsidR="00253BC4" w:rsidRPr="00B90519">
        <w:rPr>
          <w:sz w:val="22"/>
        </w:rPr>
        <w:t>Progrentis</w:t>
      </w:r>
      <w:proofErr w:type="spellEnd"/>
      <w:r w:rsidR="00253BC4" w:rsidRPr="00B90519">
        <w:rPr>
          <w:sz w:val="22"/>
        </w:rPr>
        <w:t xml:space="preserve"> MENTOR</w:t>
      </w:r>
      <w:r w:rsidR="002A7DA8" w:rsidRPr="00B90519">
        <w:rPr>
          <w:sz w:val="22"/>
        </w:rPr>
        <w:t xml:space="preserve"> en </w:t>
      </w:r>
      <w:proofErr w:type="spellStart"/>
      <w:r w:rsidR="002A7DA8" w:rsidRPr="00B90519">
        <w:rPr>
          <w:sz w:val="22"/>
        </w:rPr>
        <w:t>Guastatoya</w:t>
      </w:r>
      <w:proofErr w:type="spellEnd"/>
      <w:r w:rsidR="002A7DA8" w:rsidRPr="00B90519">
        <w:rPr>
          <w:sz w:val="22"/>
        </w:rPr>
        <w:t>,</w:t>
      </w:r>
      <w:r w:rsidRPr="00B90519">
        <w:rPr>
          <w:sz w:val="22"/>
        </w:rPr>
        <w:t xml:space="preserve"> El Progreso 2017.</w:t>
      </w:r>
    </w:p>
    <w:p w:rsidR="00842454" w:rsidRPr="00B90519" w:rsidRDefault="00842454" w:rsidP="00842454">
      <w:pPr>
        <w:rPr>
          <w:sz w:val="22"/>
        </w:rPr>
      </w:pPr>
    </w:p>
    <w:p w:rsidR="002A7DA8" w:rsidRPr="00B90519" w:rsidRDefault="00842454" w:rsidP="00842454">
      <w:pPr>
        <w:rPr>
          <w:sz w:val="22"/>
        </w:rPr>
      </w:pPr>
      <w:r w:rsidRPr="00B90519">
        <w:rPr>
          <w:b/>
          <w:sz w:val="22"/>
        </w:rPr>
        <w:t xml:space="preserve">English </w:t>
      </w:r>
      <w:proofErr w:type="spellStart"/>
      <w:r w:rsidRPr="00B90519">
        <w:rPr>
          <w:b/>
          <w:sz w:val="22"/>
        </w:rPr>
        <w:t>Proficiency</w:t>
      </w:r>
      <w:proofErr w:type="spellEnd"/>
      <w:r w:rsidRPr="00B90519">
        <w:rPr>
          <w:b/>
          <w:sz w:val="22"/>
        </w:rPr>
        <w:t xml:space="preserve">: </w:t>
      </w:r>
      <w:r w:rsidR="002A7DA8" w:rsidRPr="00B90519">
        <w:rPr>
          <w:sz w:val="22"/>
        </w:rPr>
        <w:t xml:space="preserve">Por haber obtenido el nivel </w:t>
      </w:r>
      <w:proofErr w:type="spellStart"/>
      <w:r w:rsidR="002A7DA8" w:rsidRPr="00B90519">
        <w:rPr>
          <w:sz w:val="22"/>
        </w:rPr>
        <w:t>Elementary</w:t>
      </w:r>
      <w:proofErr w:type="spellEnd"/>
      <w:r w:rsidR="002A7DA8" w:rsidRPr="00B90519">
        <w:rPr>
          <w:sz w:val="22"/>
        </w:rPr>
        <w:t xml:space="preserve"> A2-  en el programa English </w:t>
      </w:r>
      <w:proofErr w:type="spellStart"/>
      <w:r w:rsidR="002A7DA8" w:rsidRPr="00B90519">
        <w:rPr>
          <w:sz w:val="22"/>
        </w:rPr>
        <w:t>Attack</w:t>
      </w:r>
      <w:proofErr w:type="spellEnd"/>
      <w:r w:rsidR="002A7DA8" w:rsidRPr="00B90519">
        <w:rPr>
          <w:sz w:val="22"/>
        </w:rPr>
        <w:t xml:space="preserve"> </w:t>
      </w:r>
      <w:proofErr w:type="spellStart"/>
      <w:r w:rsidR="002A7DA8" w:rsidRPr="00B90519">
        <w:rPr>
          <w:sz w:val="22"/>
        </w:rPr>
        <w:t>Guastatoya</w:t>
      </w:r>
      <w:proofErr w:type="spellEnd"/>
      <w:r w:rsidR="002A7DA8" w:rsidRPr="00B90519">
        <w:rPr>
          <w:sz w:val="22"/>
        </w:rPr>
        <w:t>, El Progreso 2018.</w:t>
      </w:r>
    </w:p>
    <w:p w:rsidR="002A7DA8" w:rsidRPr="00B90519" w:rsidRDefault="002A7DA8" w:rsidP="00842454">
      <w:pPr>
        <w:rPr>
          <w:sz w:val="22"/>
        </w:rPr>
      </w:pPr>
    </w:p>
    <w:p w:rsidR="00253BC4" w:rsidRPr="00B90519" w:rsidRDefault="002A7DA8" w:rsidP="00842454">
      <w:pPr>
        <w:rPr>
          <w:sz w:val="22"/>
        </w:rPr>
      </w:pPr>
      <w:r w:rsidRPr="00B90519">
        <w:rPr>
          <w:b/>
          <w:sz w:val="22"/>
        </w:rPr>
        <w:t xml:space="preserve">Generalidades del ISR: </w:t>
      </w:r>
      <w:r w:rsidRPr="00B90519">
        <w:rPr>
          <w:sz w:val="22"/>
        </w:rPr>
        <w:t>Por haber aprobado la evaluación de auto capacitación</w:t>
      </w:r>
      <w:r w:rsidR="00253BC4" w:rsidRPr="00B90519">
        <w:rPr>
          <w:sz w:val="22"/>
        </w:rPr>
        <w:t xml:space="preserve"> impartida por la </w:t>
      </w:r>
      <w:proofErr w:type="spellStart"/>
      <w:r w:rsidR="00253BC4" w:rsidRPr="00B90519">
        <w:rPr>
          <w:sz w:val="22"/>
        </w:rPr>
        <w:t>SuperIntendencia</w:t>
      </w:r>
      <w:proofErr w:type="spellEnd"/>
      <w:r w:rsidR="00253BC4" w:rsidRPr="00B90519">
        <w:rPr>
          <w:sz w:val="22"/>
        </w:rPr>
        <w:t xml:space="preserve"> de Administración Tributaria “SAT” realizada</w:t>
      </w:r>
      <w:r w:rsidRPr="00B90519">
        <w:rPr>
          <w:sz w:val="22"/>
        </w:rPr>
        <w:t xml:space="preserve"> virtualmente, 2019.</w:t>
      </w:r>
    </w:p>
    <w:p w:rsidR="00253BC4" w:rsidRPr="00B90519" w:rsidRDefault="00253BC4" w:rsidP="00842454">
      <w:pPr>
        <w:rPr>
          <w:sz w:val="22"/>
        </w:rPr>
      </w:pPr>
    </w:p>
    <w:p w:rsidR="00253BC4" w:rsidRPr="00B90519" w:rsidRDefault="00253BC4" w:rsidP="00253BC4">
      <w:pPr>
        <w:rPr>
          <w:sz w:val="22"/>
        </w:rPr>
      </w:pPr>
      <w:r w:rsidRPr="00B90519">
        <w:rPr>
          <w:b/>
          <w:sz w:val="22"/>
        </w:rPr>
        <w:t xml:space="preserve">Errores e inconsistencias en la declaración anual de ISR: </w:t>
      </w:r>
      <w:r w:rsidR="002A7DA8" w:rsidRPr="00B90519">
        <w:rPr>
          <w:sz w:val="22"/>
        </w:rPr>
        <w:t xml:space="preserve"> </w:t>
      </w:r>
      <w:r w:rsidRPr="00B90519">
        <w:rPr>
          <w:sz w:val="22"/>
        </w:rPr>
        <w:t xml:space="preserve">Por haber aprobado la evaluación de auto capacitación impartida por la </w:t>
      </w:r>
      <w:proofErr w:type="spellStart"/>
      <w:r w:rsidRPr="00B90519">
        <w:rPr>
          <w:sz w:val="22"/>
        </w:rPr>
        <w:t>SuperIntendencia</w:t>
      </w:r>
      <w:proofErr w:type="spellEnd"/>
      <w:r w:rsidRPr="00B90519">
        <w:rPr>
          <w:sz w:val="22"/>
        </w:rPr>
        <w:t xml:space="preserve"> de Administración Tributaria “SAT” realizada virtualmente, 2019.</w:t>
      </w:r>
    </w:p>
    <w:p w:rsidR="00253BC4" w:rsidRPr="00B90519" w:rsidRDefault="00253BC4" w:rsidP="00253BC4">
      <w:pPr>
        <w:rPr>
          <w:sz w:val="22"/>
        </w:rPr>
      </w:pPr>
    </w:p>
    <w:p w:rsidR="00253BC4" w:rsidRPr="00B90519" w:rsidRDefault="00253BC4" w:rsidP="00253BC4">
      <w:pPr>
        <w:rPr>
          <w:sz w:val="22"/>
        </w:rPr>
      </w:pPr>
      <w:r w:rsidRPr="00B90519">
        <w:rPr>
          <w:b/>
          <w:sz w:val="22"/>
        </w:rPr>
        <w:t xml:space="preserve">Costos y Gastos Deducibles y no Deducibles en el ISR: </w:t>
      </w:r>
      <w:r w:rsidRPr="00B90519">
        <w:rPr>
          <w:sz w:val="22"/>
        </w:rPr>
        <w:t xml:space="preserve">Por haber aprobado la evaluación de auto capacitación impartida por la </w:t>
      </w:r>
      <w:proofErr w:type="spellStart"/>
      <w:r w:rsidRPr="00B90519">
        <w:rPr>
          <w:sz w:val="22"/>
        </w:rPr>
        <w:t>SuperIntendencia</w:t>
      </w:r>
      <w:proofErr w:type="spellEnd"/>
      <w:r w:rsidRPr="00B90519">
        <w:rPr>
          <w:sz w:val="22"/>
        </w:rPr>
        <w:t xml:space="preserve"> de Administración Tributaria “SAT” realizada virtualmente, 2019.</w:t>
      </w:r>
    </w:p>
    <w:p w:rsidR="00253BC4" w:rsidRPr="00B90519" w:rsidRDefault="00253BC4" w:rsidP="00253BC4">
      <w:pPr>
        <w:rPr>
          <w:sz w:val="22"/>
        </w:rPr>
      </w:pPr>
    </w:p>
    <w:p w:rsidR="00253BC4" w:rsidRPr="00B90519" w:rsidRDefault="00253BC4" w:rsidP="00253BC4">
      <w:pPr>
        <w:rPr>
          <w:sz w:val="22"/>
        </w:rPr>
      </w:pPr>
      <w:proofErr w:type="spellStart"/>
      <w:r w:rsidRPr="00B90519">
        <w:rPr>
          <w:b/>
          <w:sz w:val="22"/>
        </w:rPr>
        <w:t>Progrentis</w:t>
      </w:r>
      <w:proofErr w:type="spellEnd"/>
      <w:r w:rsidRPr="00B90519">
        <w:rPr>
          <w:b/>
          <w:sz w:val="22"/>
        </w:rPr>
        <w:t xml:space="preserve">:  </w:t>
      </w:r>
      <w:r w:rsidRPr="00B90519">
        <w:rPr>
          <w:sz w:val="22"/>
        </w:rPr>
        <w:t xml:space="preserve">Por haber cursado 20 unidades en el nivel 1 de </w:t>
      </w:r>
      <w:proofErr w:type="spellStart"/>
      <w:r w:rsidRPr="00B90519">
        <w:rPr>
          <w:sz w:val="22"/>
        </w:rPr>
        <w:t>Progrentis</w:t>
      </w:r>
      <w:proofErr w:type="spellEnd"/>
      <w:r w:rsidRPr="00B90519">
        <w:rPr>
          <w:sz w:val="22"/>
        </w:rPr>
        <w:t xml:space="preserve"> ELITE en </w:t>
      </w:r>
      <w:proofErr w:type="spellStart"/>
      <w:r w:rsidRPr="00B90519">
        <w:rPr>
          <w:sz w:val="22"/>
        </w:rPr>
        <w:t>Guastatoya</w:t>
      </w:r>
      <w:proofErr w:type="spellEnd"/>
      <w:r w:rsidRPr="00B90519">
        <w:rPr>
          <w:sz w:val="22"/>
        </w:rPr>
        <w:t>, El Progreso 2019.</w:t>
      </w:r>
    </w:p>
    <w:p w:rsidR="00253BC4" w:rsidRPr="00B90519" w:rsidRDefault="00253BC4" w:rsidP="00253BC4">
      <w:pPr>
        <w:rPr>
          <w:sz w:val="22"/>
        </w:rPr>
      </w:pPr>
    </w:p>
    <w:p w:rsidR="00253BC4" w:rsidRPr="00B90519" w:rsidRDefault="00253BC4" w:rsidP="00253BC4">
      <w:pPr>
        <w:rPr>
          <w:sz w:val="22"/>
        </w:rPr>
      </w:pPr>
      <w:r w:rsidRPr="00B90519">
        <w:rPr>
          <w:b/>
          <w:sz w:val="22"/>
        </w:rPr>
        <w:t xml:space="preserve">Office Access 2016:  </w:t>
      </w:r>
      <w:r w:rsidRPr="00B90519">
        <w:rPr>
          <w:sz w:val="22"/>
        </w:rPr>
        <w:t xml:space="preserve">Curso impartido por Microsoft Office </w:t>
      </w:r>
      <w:proofErr w:type="spellStart"/>
      <w:r w:rsidRPr="00B90519">
        <w:rPr>
          <w:sz w:val="22"/>
        </w:rPr>
        <w:t>Specialist</w:t>
      </w:r>
      <w:proofErr w:type="spellEnd"/>
      <w:r w:rsidRPr="00B90519">
        <w:rPr>
          <w:sz w:val="22"/>
        </w:rPr>
        <w:t xml:space="preserve"> en </w:t>
      </w:r>
      <w:proofErr w:type="spellStart"/>
      <w:r w:rsidRPr="00B90519">
        <w:rPr>
          <w:sz w:val="22"/>
        </w:rPr>
        <w:t>Guastatoya</w:t>
      </w:r>
      <w:proofErr w:type="spellEnd"/>
      <w:r w:rsidRPr="00B90519">
        <w:rPr>
          <w:sz w:val="22"/>
        </w:rPr>
        <w:t xml:space="preserve">, El Progreso 2019. </w:t>
      </w:r>
    </w:p>
    <w:p w:rsidR="00253BC4" w:rsidRPr="00B90519" w:rsidRDefault="00253BC4" w:rsidP="00253BC4">
      <w:pPr>
        <w:rPr>
          <w:sz w:val="22"/>
        </w:rPr>
      </w:pPr>
    </w:p>
    <w:p w:rsidR="006E7940" w:rsidRPr="00B90519" w:rsidRDefault="006E7940" w:rsidP="00253BC4">
      <w:pPr>
        <w:rPr>
          <w:sz w:val="22"/>
        </w:rPr>
      </w:pPr>
      <w:r w:rsidRPr="00B90519">
        <w:rPr>
          <w:b/>
          <w:sz w:val="22"/>
        </w:rPr>
        <w:t xml:space="preserve">Normas APA: </w:t>
      </w:r>
      <w:r w:rsidRPr="00B90519">
        <w:rPr>
          <w:sz w:val="22"/>
        </w:rPr>
        <w:t xml:space="preserve">Taller impartido por la Universidad de San Carlos de Guatemala Centro Universitario de El Progreso “CUN PROGRESO” en Guastatoya, El Progreso. </w:t>
      </w:r>
      <w:r w:rsidR="004E27D9">
        <w:rPr>
          <w:sz w:val="22"/>
        </w:rPr>
        <w:t>2019</w:t>
      </w:r>
    </w:p>
    <w:p w:rsidR="00253BC4" w:rsidRDefault="00253BC4" w:rsidP="00253BC4">
      <w:pPr>
        <w:rPr>
          <w:b/>
          <w:sz w:val="20"/>
        </w:rPr>
      </w:pPr>
    </w:p>
    <w:p w:rsidR="004E27D9" w:rsidRPr="00EB4413" w:rsidRDefault="004E27D9" w:rsidP="00253BC4">
      <w:pPr>
        <w:rPr>
          <w:sz w:val="22"/>
          <w:szCs w:val="22"/>
        </w:rPr>
      </w:pPr>
      <w:r w:rsidRPr="00EB4413">
        <w:rPr>
          <w:b/>
          <w:sz w:val="22"/>
          <w:szCs w:val="22"/>
        </w:rPr>
        <w:t xml:space="preserve">Desarrollo Personal Integral: </w:t>
      </w:r>
      <w:r w:rsidRPr="00EB4413">
        <w:rPr>
          <w:sz w:val="22"/>
          <w:szCs w:val="22"/>
        </w:rPr>
        <w:t>Por haber culminado el curso impartido por INTECAP en Guastatoya, El Progreso. 2019</w:t>
      </w:r>
    </w:p>
    <w:p w:rsidR="004E27D9" w:rsidRPr="00EB4413" w:rsidRDefault="004E27D9" w:rsidP="00253BC4">
      <w:pPr>
        <w:rPr>
          <w:sz w:val="22"/>
          <w:szCs w:val="22"/>
        </w:rPr>
      </w:pPr>
    </w:p>
    <w:p w:rsidR="004E27D9" w:rsidRPr="00EB4413" w:rsidRDefault="004E27D9" w:rsidP="004E27D9">
      <w:pPr>
        <w:rPr>
          <w:sz w:val="22"/>
          <w:szCs w:val="22"/>
        </w:rPr>
      </w:pPr>
      <w:r w:rsidRPr="00EB4413">
        <w:rPr>
          <w:b/>
          <w:sz w:val="22"/>
          <w:szCs w:val="22"/>
        </w:rPr>
        <w:t xml:space="preserve">Administración Financiera: </w:t>
      </w:r>
      <w:r w:rsidRPr="00EB4413">
        <w:rPr>
          <w:sz w:val="22"/>
          <w:szCs w:val="22"/>
        </w:rPr>
        <w:t>Por haber culminado el curso impartido por INTECAP en Guastatoya, El Progreso. 2019</w:t>
      </w:r>
    </w:p>
    <w:p w:rsidR="004E27D9" w:rsidRPr="00EB4413" w:rsidRDefault="004E27D9" w:rsidP="004E27D9">
      <w:pPr>
        <w:rPr>
          <w:sz w:val="22"/>
          <w:szCs w:val="22"/>
        </w:rPr>
      </w:pPr>
    </w:p>
    <w:p w:rsidR="004E27D9" w:rsidRPr="00EB4413" w:rsidRDefault="004E27D9" w:rsidP="004E27D9">
      <w:pPr>
        <w:rPr>
          <w:sz w:val="22"/>
          <w:szCs w:val="22"/>
        </w:rPr>
      </w:pPr>
      <w:r w:rsidRPr="00EB4413">
        <w:rPr>
          <w:b/>
          <w:sz w:val="22"/>
          <w:szCs w:val="22"/>
        </w:rPr>
        <w:t xml:space="preserve">Análisis Financiero: </w:t>
      </w:r>
      <w:r w:rsidRPr="00EB4413">
        <w:rPr>
          <w:sz w:val="22"/>
          <w:szCs w:val="22"/>
        </w:rPr>
        <w:t>Por haber culminado el curso impartido por INTECAP en Guastatoya, El Progreso. 2019</w:t>
      </w:r>
    </w:p>
    <w:p w:rsidR="004E27D9" w:rsidRPr="00EB4413" w:rsidRDefault="004E27D9" w:rsidP="004E27D9">
      <w:pPr>
        <w:rPr>
          <w:sz w:val="22"/>
          <w:szCs w:val="22"/>
        </w:rPr>
      </w:pPr>
    </w:p>
    <w:p w:rsidR="004E27D9" w:rsidRPr="00EB4413" w:rsidRDefault="004E27D9" w:rsidP="004E27D9">
      <w:pPr>
        <w:rPr>
          <w:sz w:val="22"/>
          <w:szCs w:val="22"/>
        </w:rPr>
      </w:pPr>
      <w:r w:rsidRPr="00EB4413">
        <w:rPr>
          <w:b/>
          <w:sz w:val="22"/>
          <w:szCs w:val="22"/>
        </w:rPr>
        <w:t xml:space="preserve">Costos y Presupuestos de Producción: </w:t>
      </w:r>
      <w:r w:rsidRPr="00EB4413">
        <w:rPr>
          <w:sz w:val="22"/>
          <w:szCs w:val="22"/>
        </w:rPr>
        <w:t>Por haber culminado el curso impartido por INTECAP en Guastatoya, El Progreso. 2019</w:t>
      </w:r>
    </w:p>
    <w:p w:rsidR="004E27D9" w:rsidRPr="00EB4413" w:rsidRDefault="004E27D9" w:rsidP="004E27D9">
      <w:pPr>
        <w:rPr>
          <w:sz w:val="22"/>
          <w:szCs w:val="22"/>
        </w:rPr>
      </w:pPr>
    </w:p>
    <w:p w:rsidR="004E27D9" w:rsidRPr="00EB4413" w:rsidRDefault="004E27D9" w:rsidP="004E27D9">
      <w:pPr>
        <w:rPr>
          <w:sz w:val="22"/>
          <w:szCs w:val="22"/>
        </w:rPr>
      </w:pPr>
      <w:r w:rsidRPr="00EB4413">
        <w:rPr>
          <w:b/>
          <w:sz w:val="22"/>
          <w:szCs w:val="22"/>
        </w:rPr>
        <w:lastRenderedPageBreak/>
        <w:t>Servicio y Atención al Cliente:</w:t>
      </w:r>
      <w:r w:rsidRPr="00EB4413">
        <w:rPr>
          <w:sz w:val="22"/>
          <w:szCs w:val="22"/>
        </w:rPr>
        <w:t xml:space="preserve"> Por haber culminado el curso impartido por INTECAP en Guastatoya, El Progreso. 2019</w:t>
      </w:r>
    </w:p>
    <w:p w:rsidR="004E27D9" w:rsidRPr="00EB4413" w:rsidRDefault="004E27D9" w:rsidP="004E27D9">
      <w:pPr>
        <w:rPr>
          <w:sz w:val="22"/>
          <w:szCs w:val="22"/>
        </w:rPr>
      </w:pPr>
    </w:p>
    <w:p w:rsidR="004E27D9" w:rsidRPr="00EB4413" w:rsidRDefault="004E27D9" w:rsidP="00253BC4">
      <w:pPr>
        <w:rPr>
          <w:b/>
          <w:sz w:val="22"/>
          <w:szCs w:val="22"/>
        </w:rPr>
      </w:pPr>
    </w:p>
    <w:p w:rsidR="006E7940" w:rsidRPr="00EB4413" w:rsidRDefault="006E7940" w:rsidP="00253BC4">
      <w:pPr>
        <w:rPr>
          <w:b/>
          <w:sz w:val="22"/>
          <w:szCs w:val="22"/>
        </w:rPr>
      </w:pPr>
    </w:p>
    <w:p w:rsidR="006E7940" w:rsidRPr="00B90519" w:rsidRDefault="006E7940" w:rsidP="006E7940">
      <w:pPr>
        <w:pStyle w:val="Ttulo1"/>
      </w:pPr>
      <w:r w:rsidRPr="00B90519">
        <w:t>REFERENCIAS PERSONALES:</w:t>
      </w:r>
      <w:r w:rsidR="004E27D9">
        <w:t xml:space="preserve"> </w:t>
      </w:r>
    </w:p>
    <w:p w:rsidR="006E7940" w:rsidRPr="00B90519" w:rsidRDefault="006E7940" w:rsidP="006E7940"/>
    <w:p w:rsidR="00B90519" w:rsidRPr="00B90519" w:rsidRDefault="00B90519" w:rsidP="00B90519">
      <w:pPr>
        <w:pStyle w:val="Prrafodelista"/>
        <w:numPr>
          <w:ilvl w:val="0"/>
          <w:numId w:val="3"/>
        </w:numPr>
        <w:rPr>
          <w:sz w:val="22"/>
        </w:rPr>
      </w:pPr>
      <w:r w:rsidRPr="00B90519">
        <w:rPr>
          <w:sz w:val="22"/>
        </w:rPr>
        <w:t>Silvia Maricela Vásquez Flores</w:t>
      </w:r>
    </w:p>
    <w:p w:rsidR="00B90519" w:rsidRPr="00B90519" w:rsidRDefault="00B90519" w:rsidP="00B90519">
      <w:pPr>
        <w:pStyle w:val="Prrafodelista"/>
        <w:rPr>
          <w:sz w:val="22"/>
        </w:rPr>
      </w:pPr>
      <w:r w:rsidRPr="00B90519">
        <w:rPr>
          <w:sz w:val="22"/>
        </w:rPr>
        <w:t>Tel: 55760845</w:t>
      </w:r>
    </w:p>
    <w:p w:rsidR="00B90519" w:rsidRPr="00B90519" w:rsidRDefault="00B90519" w:rsidP="00B90519">
      <w:pPr>
        <w:pStyle w:val="Prrafodelista"/>
        <w:rPr>
          <w:sz w:val="22"/>
        </w:rPr>
      </w:pPr>
    </w:p>
    <w:p w:rsidR="006E7940" w:rsidRPr="00B90519" w:rsidRDefault="00B90519" w:rsidP="00B90519">
      <w:pPr>
        <w:pStyle w:val="Prrafodelista"/>
        <w:numPr>
          <w:ilvl w:val="0"/>
          <w:numId w:val="1"/>
        </w:numPr>
        <w:rPr>
          <w:sz w:val="22"/>
        </w:rPr>
      </w:pPr>
      <w:r w:rsidRPr="00B90519">
        <w:rPr>
          <w:sz w:val="22"/>
        </w:rPr>
        <w:t>Berta Alicia Ruiz Flores</w:t>
      </w:r>
    </w:p>
    <w:p w:rsidR="006E7940" w:rsidRPr="005D33C1" w:rsidRDefault="00B90519" w:rsidP="005D33C1">
      <w:pPr>
        <w:pStyle w:val="Prrafodelista"/>
        <w:rPr>
          <w:sz w:val="22"/>
        </w:rPr>
      </w:pPr>
      <w:r w:rsidRPr="00B90519">
        <w:rPr>
          <w:sz w:val="22"/>
        </w:rPr>
        <w:t>Tel: 49681194</w:t>
      </w:r>
    </w:p>
    <w:p w:rsidR="002A7DA8" w:rsidRPr="002A7DA8" w:rsidRDefault="002A7DA8" w:rsidP="00842454">
      <w:pPr>
        <w:rPr>
          <w:sz w:val="20"/>
        </w:rPr>
      </w:pPr>
    </w:p>
    <w:p w:rsidR="002A7DA8" w:rsidRPr="00842454" w:rsidRDefault="002A7DA8" w:rsidP="00842454">
      <w:pPr>
        <w:rPr>
          <w:sz w:val="20"/>
        </w:rPr>
      </w:pPr>
    </w:p>
    <w:p w:rsidR="00842454" w:rsidRDefault="00842454">
      <w:pPr>
        <w:rPr>
          <w:sz w:val="20"/>
        </w:rPr>
      </w:pPr>
    </w:p>
    <w:p w:rsidR="00630ED8" w:rsidRDefault="00630ED8">
      <w:pPr>
        <w:rPr>
          <w:sz w:val="20"/>
        </w:rPr>
      </w:pPr>
    </w:p>
    <w:p w:rsidR="00630ED8" w:rsidRDefault="00630ED8">
      <w:pPr>
        <w:spacing w:line="360" w:lineRule="auto"/>
        <w:jc w:val="both"/>
        <w:rPr>
          <w:sz w:val="20"/>
        </w:rPr>
      </w:pPr>
    </w:p>
    <w:sectPr w:rsidR="00630E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3309"/>
    <w:multiLevelType w:val="hybridMultilevel"/>
    <w:tmpl w:val="4F06052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E1C81"/>
    <w:multiLevelType w:val="hybridMultilevel"/>
    <w:tmpl w:val="8E861EA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D7526"/>
    <w:multiLevelType w:val="hybridMultilevel"/>
    <w:tmpl w:val="EDDEE652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attachedTemplate r:id="rId1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20A"/>
    <w:rsid w:val="00030910"/>
    <w:rsid w:val="001E1C5C"/>
    <w:rsid w:val="00253BC4"/>
    <w:rsid w:val="0025520A"/>
    <w:rsid w:val="002A7DA8"/>
    <w:rsid w:val="003A7CE9"/>
    <w:rsid w:val="00494D2D"/>
    <w:rsid w:val="004E27D9"/>
    <w:rsid w:val="005D33C1"/>
    <w:rsid w:val="00630ED8"/>
    <w:rsid w:val="006E7940"/>
    <w:rsid w:val="00842454"/>
    <w:rsid w:val="008679EC"/>
    <w:rsid w:val="008D62B1"/>
    <w:rsid w:val="00901D19"/>
    <w:rsid w:val="00B90519"/>
    <w:rsid w:val="00D12E1E"/>
    <w:rsid w:val="00EB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0ADA344-B3DD-4F60-BF33-655990958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Bookman Old Style" w:hAnsi="Bookman Old Style"/>
      <w:b/>
      <w:bCs/>
      <w:sz w:val="32"/>
    </w:rPr>
  </w:style>
  <w:style w:type="paragraph" w:styleId="Prrafodelista">
    <w:name w:val="List Paragraph"/>
    <w:basedOn w:val="Normal"/>
    <w:uiPriority w:val="34"/>
    <w:qFormat/>
    <w:rsid w:val="00B90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elin\AppData\Roaming\Microsoft\Plantillas\CURRICULUM%20VITAE%204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95F598-E298-4DB9-B089-801D4B98A5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 4</Template>
  <TotalTime>12</TotalTime>
  <Pages>3</Pages>
  <Words>510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 4</vt:lpstr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4</dc:title>
  <dc:creator>Jakelin</dc:creator>
  <cp:keywords/>
  <cp:lastModifiedBy>Katherin Mishel Duarte Vásquez</cp:lastModifiedBy>
  <cp:revision>5</cp:revision>
  <cp:lastPrinted>2002-09-18T07:08:00Z</cp:lastPrinted>
  <dcterms:created xsi:type="dcterms:W3CDTF">2019-10-06T17:07:00Z</dcterms:created>
  <dcterms:modified xsi:type="dcterms:W3CDTF">2020-02-13T03:10:00Z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TC023823319991</vt:lpwstr>
  </property>
</Properties>
</file>