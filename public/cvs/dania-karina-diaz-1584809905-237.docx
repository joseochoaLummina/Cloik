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A382F" w14:textId="7A09C936" w:rsidR="008115E5" w:rsidRPr="00FF1DA7" w:rsidRDefault="003E2A07" w:rsidP="00D17995">
      <w:pPr>
        <w:pStyle w:val="Nombre"/>
        <w:rPr>
          <w:sz w:val="40"/>
          <w:szCs w:val="40"/>
        </w:rPr>
      </w:pPr>
      <w:bookmarkStart w:id="0" w:name="_GoBack"/>
      <w:bookmarkEnd w:id="0"/>
      <w:r w:rsidRPr="00FF1DA7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2DB31A96" wp14:editId="02D989CA">
            <wp:simplePos x="0" y="0"/>
            <wp:positionH relativeFrom="margin">
              <wp:align>right</wp:align>
            </wp:positionH>
            <wp:positionV relativeFrom="paragraph">
              <wp:posOffset>81915</wp:posOffset>
            </wp:positionV>
            <wp:extent cx="845720" cy="120523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72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54642" w:rsidRPr="00FF1DA7">
        <w:rPr>
          <w:sz w:val="40"/>
          <w:szCs w:val="40"/>
        </w:rPr>
        <w:t>DANIA karina diaz</w:t>
      </w:r>
      <w:r w:rsidR="00FF1DA7">
        <w:rPr>
          <w:sz w:val="40"/>
          <w:szCs w:val="40"/>
        </w:rPr>
        <w:t xml:space="preserve"> NUÑEZ</w:t>
      </w:r>
    </w:p>
    <w:p w14:paraId="3D4A6407" w14:textId="61A1466E" w:rsidR="008115E5" w:rsidRDefault="00752175" w:rsidP="000A56E3">
      <w:pPr>
        <w:pStyle w:val="Informacindecontacto"/>
        <w:spacing w:line="360" w:lineRule="auto"/>
        <w:ind w:right="2083"/>
      </w:pPr>
      <w:r w:rsidRPr="00C7513F">
        <w:rPr>
          <w:b/>
        </w:rPr>
        <w:t>Di</w:t>
      </w:r>
      <w:r>
        <w:rPr>
          <w:b/>
        </w:rPr>
        <w:t>rección</w:t>
      </w:r>
      <w:r w:rsidR="00C7513F">
        <w:rPr>
          <w:b/>
        </w:rPr>
        <w:t xml:space="preserve"> de </w:t>
      </w:r>
      <w:r>
        <w:rPr>
          <w:b/>
        </w:rPr>
        <w:t>Residencia:</w:t>
      </w:r>
      <w:r w:rsidR="00382579">
        <w:rPr>
          <w:b/>
        </w:rPr>
        <w:t xml:space="preserve"> </w:t>
      </w:r>
      <w:r w:rsidR="00CE5DCA" w:rsidRPr="00382579">
        <w:t>Co</w:t>
      </w:r>
      <w:r w:rsidR="008C7EBF">
        <w:t xml:space="preserve">l. San </w:t>
      </w:r>
      <w:proofErr w:type="spellStart"/>
      <w:r w:rsidR="008C7EBF">
        <w:t>Jose</w:t>
      </w:r>
      <w:proofErr w:type="spellEnd"/>
      <w:r w:rsidR="008C7EBF">
        <w:t xml:space="preserve"> del Pedregal, aptos. Cardona cuadra arriba de </w:t>
      </w:r>
      <w:proofErr w:type="spellStart"/>
      <w:r w:rsidR="008C7EBF">
        <w:t>Schule</w:t>
      </w:r>
      <w:proofErr w:type="spellEnd"/>
      <w:r w:rsidR="008C7EBF">
        <w:t xml:space="preserve"> Europa, apartamento # 10.</w:t>
      </w:r>
    </w:p>
    <w:p w14:paraId="69EC2B3F" w14:textId="1D9D3416" w:rsidR="00C7513F" w:rsidRDefault="001C4516" w:rsidP="000A56E3">
      <w:pPr>
        <w:pStyle w:val="Informacindecontacto"/>
        <w:spacing w:line="360" w:lineRule="auto"/>
        <w:ind w:right="1091"/>
      </w:pPr>
      <w:r w:rsidRPr="000A63F5">
        <w:rPr>
          <w:b/>
        </w:rPr>
        <w:t>Lugar</w:t>
      </w:r>
      <w:r>
        <w:t xml:space="preserve"> </w:t>
      </w:r>
      <w:r w:rsidR="000A63F5">
        <w:rPr>
          <w:b/>
        </w:rPr>
        <w:t xml:space="preserve">y </w:t>
      </w:r>
      <w:r w:rsidRPr="000A63F5">
        <w:rPr>
          <w:b/>
        </w:rPr>
        <w:t>Fecha</w:t>
      </w:r>
      <w:r>
        <w:t xml:space="preserve"> </w:t>
      </w:r>
      <w:r w:rsidRPr="000A63F5">
        <w:rPr>
          <w:b/>
        </w:rPr>
        <w:t>de</w:t>
      </w:r>
      <w:r>
        <w:t xml:space="preserve"> </w:t>
      </w:r>
      <w:r w:rsidRPr="001C4516">
        <w:rPr>
          <w:b/>
        </w:rPr>
        <w:t>Nacimiento</w:t>
      </w:r>
      <w:r>
        <w:t>:</w:t>
      </w:r>
      <w:r w:rsidR="00857375">
        <w:t xml:space="preserve"> </w:t>
      </w:r>
      <w:proofErr w:type="spellStart"/>
      <w:r w:rsidR="00752175">
        <w:t>Danlí</w:t>
      </w:r>
      <w:proofErr w:type="spellEnd"/>
      <w:r w:rsidR="00857375">
        <w:t xml:space="preserve">, El </w:t>
      </w:r>
      <w:r w:rsidR="00752175">
        <w:t>paraíso</w:t>
      </w:r>
      <w:r w:rsidR="00857375">
        <w:t>, 07 de Julio de 1986</w:t>
      </w:r>
      <w:r w:rsidR="00BE67F7">
        <w:t xml:space="preserve"> </w:t>
      </w:r>
    </w:p>
    <w:p w14:paraId="1949FAD0" w14:textId="40E1D6BC" w:rsidR="002D2CC5" w:rsidRDefault="00752175" w:rsidP="000A56E3">
      <w:pPr>
        <w:pStyle w:val="Informacindecontacto"/>
        <w:spacing w:line="360" w:lineRule="auto"/>
      </w:pPr>
      <w:r>
        <w:rPr>
          <w:b/>
        </w:rPr>
        <w:t>Teléfono</w:t>
      </w:r>
      <w:r w:rsidR="000A7BB7">
        <w:rPr>
          <w:b/>
        </w:rPr>
        <w:t xml:space="preserve"> de Contacto: </w:t>
      </w:r>
      <w:r w:rsidR="00F25E83">
        <w:t>8832-1551</w:t>
      </w:r>
    </w:p>
    <w:sdt>
      <w:sdtPr>
        <w:id w:val="1728489637"/>
        <w:placeholder>
          <w:docPart w:val="03BC695F2C73A148B4A2369F0FC4194D"/>
        </w:placeholder>
        <w:temporary/>
        <w:showingPlcHdr/>
      </w:sdtPr>
      <w:sdtEndPr/>
      <w:sdtContent>
        <w:p w14:paraId="2B44A6EB" w14:textId="69ABEF09" w:rsidR="009C1D6D" w:rsidRDefault="00080362" w:rsidP="009C1D6D">
          <w:pPr>
            <w:pStyle w:val="Ttulo1"/>
          </w:pPr>
          <w:r>
            <w:t>Experiencia</w:t>
          </w:r>
        </w:p>
      </w:sdtContent>
    </w:sdt>
    <w:p w14:paraId="6ECC38BC" w14:textId="422BF0FA" w:rsidR="005A52DA" w:rsidRPr="009C1D6D" w:rsidRDefault="005A52DA" w:rsidP="00F7653F">
      <w:pPr>
        <w:spacing w:line="276" w:lineRule="auto"/>
        <w:rPr>
          <w:b/>
        </w:rPr>
      </w:pPr>
      <w:r w:rsidRPr="009C1D6D">
        <w:rPr>
          <w:b/>
        </w:rPr>
        <w:t>Distribuidora Universal S.A (DIUNSA)</w:t>
      </w:r>
    </w:p>
    <w:p w14:paraId="1C5136E1" w14:textId="1FE7C773" w:rsidR="005A52DA" w:rsidRDefault="005A52DA" w:rsidP="00F7653F">
      <w:pPr>
        <w:spacing w:line="276" w:lineRule="auto"/>
      </w:pPr>
      <w:r>
        <w:t>Ejecutivo de Ventas Temporal del 30 de octubre del 2017 al 31 de diciembre del 2017.</w:t>
      </w:r>
    </w:p>
    <w:p w14:paraId="1803762C" w14:textId="547AFDE1" w:rsidR="008115E5" w:rsidRPr="009C1D6D" w:rsidRDefault="00964A0C" w:rsidP="00F7653F">
      <w:pPr>
        <w:spacing w:line="276" w:lineRule="auto"/>
        <w:rPr>
          <w:b/>
        </w:rPr>
      </w:pPr>
      <w:r w:rsidRPr="009C1D6D">
        <w:rPr>
          <w:b/>
        </w:rPr>
        <w:t>UNICOMER DE HONDURAS</w:t>
      </w:r>
      <w:r w:rsidR="00C215F3" w:rsidRPr="009C1D6D">
        <w:rPr>
          <w:b/>
        </w:rPr>
        <w:t xml:space="preserve"> (C</w:t>
      </w:r>
      <w:r w:rsidR="002017A5">
        <w:rPr>
          <w:b/>
        </w:rPr>
        <w:t>URACAO</w:t>
      </w:r>
      <w:r w:rsidR="00C215F3" w:rsidRPr="009C1D6D">
        <w:rPr>
          <w:b/>
        </w:rPr>
        <w:t>)</w:t>
      </w:r>
    </w:p>
    <w:p w14:paraId="57D92EA1" w14:textId="715CFFF5" w:rsidR="008115E5" w:rsidRDefault="00964A0C" w:rsidP="00F7653F">
      <w:pPr>
        <w:spacing w:line="276" w:lineRule="auto"/>
      </w:pPr>
      <w:r>
        <w:t xml:space="preserve">Ejecutivo de Ventas del 16 de </w:t>
      </w:r>
      <w:r w:rsidR="00752175">
        <w:t>enero</w:t>
      </w:r>
      <w:r>
        <w:t xml:space="preserve"> de 2015</w:t>
      </w:r>
      <w:r w:rsidR="00EE388C">
        <w:t xml:space="preserve"> al 22 de </w:t>
      </w:r>
      <w:r w:rsidR="00752175">
        <w:t>mayo</w:t>
      </w:r>
      <w:r w:rsidR="00EE388C">
        <w:t xml:space="preserve"> de 2016.</w:t>
      </w:r>
    </w:p>
    <w:p w14:paraId="41DEBC9E" w14:textId="6B40FA5A" w:rsidR="00EE388C" w:rsidRPr="009C1D6D" w:rsidRDefault="00C215F3" w:rsidP="00F7653F">
      <w:pPr>
        <w:spacing w:line="276" w:lineRule="auto"/>
        <w:rPr>
          <w:b/>
        </w:rPr>
      </w:pPr>
      <w:r w:rsidRPr="009C1D6D">
        <w:rPr>
          <w:b/>
        </w:rPr>
        <w:t>INGELLCOM (Tegucigalpa)</w:t>
      </w:r>
    </w:p>
    <w:p w14:paraId="7280BDA2" w14:textId="77777777" w:rsidR="008C7EBF" w:rsidRDefault="00824EE1" w:rsidP="00F7653F">
      <w:pPr>
        <w:spacing w:line="276" w:lineRule="auto"/>
      </w:pPr>
      <w:r>
        <w:t xml:space="preserve">Asistente Administrativo del 17 de </w:t>
      </w:r>
      <w:r w:rsidR="005A52DA">
        <w:t>mayo</w:t>
      </w:r>
      <w:r w:rsidR="00EA4122">
        <w:t xml:space="preserve"> de 2013 al 17 de Julio de 2013</w:t>
      </w:r>
      <w:r w:rsidR="001C2666">
        <w:t>.</w:t>
      </w:r>
    </w:p>
    <w:p w14:paraId="4DA2D8E5" w14:textId="13850E42" w:rsidR="001C2666" w:rsidRDefault="001C2666" w:rsidP="00F7653F">
      <w:pPr>
        <w:spacing w:line="276" w:lineRule="auto"/>
      </w:pPr>
      <w:r>
        <w:t>Desempeñando labores tales como:</w:t>
      </w:r>
    </w:p>
    <w:p w14:paraId="7B67AE7E" w14:textId="36D134F9" w:rsidR="000F601E" w:rsidRDefault="003F17A5" w:rsidP="00F7653F">
      <w:pPr>
        <w:pStyle w:val="Prrafodelista"/>
        <w:numPr>
          <w:ilvl w:val="0"/>
          <w:numId w:val="14"/>
        </w:numPr>
        <w:spacing w:line="276" w:lineRule="auto"/>
      </w:pPr>
      <w:r>
        <w:t>Auxiliar de Cuentas por Cobrar.</w:t>
      </w:r>
    </w:p>
    <w:p w14:paraId="539E07CA" w14:textId="12EA0C0D" w:rsidR="003F17A5" w:rsidRDefault="00D92CA0" w:rsidP="00F7653F">
      <w:pPr>
        <w:pStyle w:val="Prrafodelista"/>
        <w:numPr>
          <w:ilvl w:val="0"/>
          <w:numId w:val="14"/>
        </w:numPr>
        <w:spacing w:line="276" w:lineRule="auto"/>
      </w:pPr>
      <w:r>
        <w:t>Control de Chequera.</w:t>
      </w:r>
    </w:p>
    <w:p w14:paraId="709DBF80" w14:textId="37DD0F29" w:rsidR="00D92CA0" w:rsidRDefault="00D92CA0" w:rsidP="00F7653F">
      <w:pPr>
        <w:pStyle w:val="Prrafodelista"/>
        <w:numPr>
          <w:ilvl w:val="0"/>
          <w:numId w:val="14"/>
        </w:numPr>
        <w:spacing w:line="276" w:lineRule="auto"/>
      </w:pPr>
      <w:r>
        <w:t>Facturación.</w:t>
      </w:r>
    </w:p>
    <w:p w14:paraId="6EC879A6" w14:textId="369B79D4" w:rsidR="00D92CA0" w:rsidRDefault="00D92CA0" w:rsidP="00F7653F">
      <w:pPr>
        <w:pStyle w:val="Prrafodelista"/>
        <w:numPr>
          <w:ilvl w:val="0"/>
          <w:numId w:val="14"/>
        </w:numPr>
        <w:spacing w:line="276" w:lineRule="auto"/>
      </w:pPr>
      <w:r>
        <w:t xml:space="preserve">Recepción </w:t>
      </w:r>
      <w:r w:rsidR="005063E6">
        <w:t>y entrega de Equipo.</w:t>
      </w:r>
    </w:p>
    <w:p w14:paraId="1BEFC1BA" w14:textId="059D7D01" w:rsidR="005063E6" w:rsidRDefault="005063E6" w:rsidP="00F7653F">
      <w:pPr>
        <w:pStyle w:val="Prrafodelista"/>
        <w:numPr>
          <w:ilvl w:val="0"/>
          <w:numId w:val="14"/>
        </w:numPr>
        <w:spacing w:line="276" w:lineRule="auto"/>
      </w:pPr>
      <w:r>
        <w:t xml:space="preserve">Elaboración de </w:t>
      </w:r>
      <w:r w:rsidR="00F21FBA">
        <w:t>Planilla de Empleados.</w:t>
      </w:r>
    </w:p>
    <w:p w14:paraId="57E7D01D" w14:textId="05D151AE" w:rsidR="00E0333A" w:rsidRPr="009C1D6D" w:rsidRDefault="00AF2FCD" w:rsidP="00F7653F">
      <w:pPr>
        <w:spacing w:line="276" w:lineRule="auto"/>
        <w:rPr>
          <w:b/>
        </w:rPr>
      </w:pPr>
      <w:r w:rsidRPr="009C1D6D">
        <w:rPr>
          <w:b/>
        </w:rPr>
        <w:t>REGIMEN DE APORTACIONES PRIVADAS (RAP)</w:t>
      </w:r>
    </w:p>
    <w:p w14:paraId="7327D6AD" w14:textId="688AB71A" w:rsidR="000922A4" w:rsidRDefault="000922A4" w:rsidP="00F7653F">
      <w:pPr>
        <w:spacing w:line="276" w:lineRule="auto"/>
      </w:pPr>
      <w:r>
        <w:t xml:space="preserve">Transcriptora de Datos </w:t>
      </w:r>
      <w:r w:rsidR="00195C2E">
        <w:t xml:space="preserve">del 07 de </w:t>
      </w:r>
      <w:r w:rsidR="005A52DA">
        <w:t>febrero</w:t>
      </w:r>
      <w:r w:rsidR="00195C2E">
        <w:t xml:space="preserve"> de 2007 al 04 de </w:t>
      </w:r>
      <w:r w:rsidR="004049E9">
        <w:t>Julio de 2011.</w:t>
      </w:r>
    </w:p>
    <w:p w14:paraId="5A63AB80" w14:textId="77777777" w:rsidR="003B503D" w:rsidRDefault="004049E9" w:rsidP="00F7653F">
      <w:pPr>
        <w:spacing w:line="276" w:lineRule="auto"/>
      </w:pPr>
      <w:r>
        <w:t>Desempeñando labores tales como:</w:t>
      </w:r>
    </w:p>
    <w:p w14:paraId="3CB722B2" w14:textId="4A372A2C" w:rsidR="00F67B93" w:rsidRDefault="003B64CF" w:rsidP="00F7653F">
      <w:pPr>
        <w:pStyle w:val="Prrafodelista"/>
        <w:numPr>
          <w:ilvl w:val="0"/>
          <w:numId w:val="16"/>
        </w:numPr>
        <w:spacing w:line="276" w:lineRule="auto"/>
      </w:pPr>
      <w:r>
        <w:t>Modificación y Elaboración de Planillas.</w:t>
      </w:r>
    </w:p>
    <w:p w14:paraId="58BACE4B" w14:textId="4159A909" w:rsidR="003B64CF" w:rsidRDefault="003B64CF" w:rsidP="00F7653F">
      <w:pPr>
        <w:pStyle w:val="Prrafodelista"/>
        <w:numPr>
          <w:ilvl w:val="0"/>
          <w:numId w:val="16"/>
        </w:numPr>
        <w:spacing w:line="276" w:lineRule="auto"/>
      </w:pPr>
      <w:r>
        <w:t>Conciliaciones Bancarias.</w:t>
      </w:r>
    </w:p>
    <w:p w14:paraId="118905F7" w14:textId="27B689F3" w:rsidR="003B64CF" w:rsidRDefault="00B13085" w:rsidP="00F7653F">
      <w:pPr>
        <w:pStyle w:val="Prrafodelista"/>
        <w:numPr>
          <w:ilvl w:val="0"/>
          <w:numId w:val="16"/>
        </w:numPr>
        <w:spacing w:line="276" w:lineRule="auto"/>
      </w:pPr>
      <w:r>
        <w:t>Recepción de Planillas.</w:t>
      </w:r>
    </w:p>
    <w:p w14:paraId="50B68BBA" w14:textId="20D6F44A" w:rsidR="00B13085" w:rsidRPr="009C1D6D" w:rsidRDefault="00B13085" w:rsidP="00F7653F">
      <w:pPr>
        <w:spacing w:line="276" w:lineRule="auto"/>
        <w:rPr>
          <w:b/>
        </w:rPr>
      </w:pPr>
      <w:r w:rsidRPr="009C1D6D">
        <w:rPr>
          <w:b/>
        </w:rPr>
        <w:t xml:space="preserve">PROGRAMA DE ASIGNACION FAMILIAR </w:t>
      </w:r>
      <w:r w:rsidR="00E0333A" w:rsidRPr="009C1D6D">
        <w:rPr>
          <w:b/>
        </w:rPr>
        <w:t>(PRAF)</w:t>
      </w:r>
    </w:p>
    <w:p w14:paraId="1CCDCB97" w14:textId="73715A47" w:rsidR="009C1D6D" w:rsidRPr="00881A49" w:rsidRDefault="000D49F0" w:rsidP="00F7653F">
      <w:pPr>
        <w:spacing w:line="276" w:lineRule="auto"/>
      </w:pPr>
      <w:r>
        <w:t xml:space="preserve">Encuestadora </w:t>
      </w:r>
      <w:r w:rsidR="00AC1F8C">
        <w:t xml:space="preserve">de población y pago de bonos </w:t>
      </w:r>
      <w:r w:rsidR="000D6A33">
        <w:t>del 24 de Julio de 200</w:t>
      </w:r>
      <w:r w:rsidR="00B5786F">
        <w:t xml:space="preserve">6 al 23 de </w:t>
      </w:r>
      <w:r w:rsidR="005A52DA">
        <w:t>septiembre</w:t>
      </w:r>
      <w:r w:rsidR="00B5786F">
        <w:t xml:space="preserve"> de 2006</w:t>
      </w:r>
      <w:r w:rsidR="00881A49">
        <w:t>.</w:t>
      </w:r>
    </w:p>
    <w:p w14:paraId="5F2D1059" w14:textId="53AC5F3B" w:rsidR="00B5786F" w:rsidRPr="009C1D6D" w:rsidRDefault="001C17C0" w:rsidP="00F7653F">
      <w:pPr>
        <w:spacing w:line="276" w:lineRule="auto"/>
        <w:rPr>
          <w:b/>
        </w:rPr>
      </w:pPr>
      <w:r w:rsidRPr="009C1D6D">
        <w:rPr>
          <w:b/>
        </w:rPr>
        <w:t xml:space="preserve">MENDEZ CIA (Tiendas </w:t>
      </w:r>
      <w:proofErr w:type="spellStart"/>
      <w:r w:rsidRPr="009C1D6D">
        <w:rPr>
          <w:b/>
        </w:rPr>
        <w:t>Mendel’s</w:t>
      </w:r>
      <w:proofErr w:type="spellEnd"/>
      <w:r w:rsidRPr="009C1D6D">
        <w:rPr>
          <w:b/>
        </w:rPr>
        <w:t>)</w:t>
      </w:r>
    </w:p>
    <w:p w14:paraId="5AE83392" w14:textId="77920A57" w:rsidR="00AC2C7E" w:rsidRPr="00AC2C7E" w:rsidRDefault="000430CA" w:rsidP="00F7653F">
      <w:pPr>
        <w:pStyle w:val="Listaconvietas"/>
        <w:numPr>
          <w:ilvl w:val="0"/>
          <w:numId w:val="0"/>
        </w:numPr>
        <w:spacing w:line="276" w:lineRule="auto"/>
        <w:ind w:left="216" w:hanging="216"/>
        <w:rPr>
          <w:b/>
          <w:sz w:val="24"/>
          <w:szCs w:val="24"/>
        </w:rPr>
      </w:pPr>
      <w:r>
        <w:t xml:space="preserve">Atención al cliente del 27 de </w:t>
      </w:r>
      <w:r w:rsidR="005A52DA">
        <w:t>noviembre</w:t>
      </w:r>
      <w:r w:rsidR="0057083F">
        <w:t xml:space="preserve"> de 2005 al 30 de </w:t>
      </w:r>
      <w:r w:rsidR="005A52DA">
        <w:t>abril</w:t>
      </w:r>
      <w:r w:rsidR="0057083F">
        <w:t xml:space="preserve"> del 2006.</w:t>
      </w:r>
      <w:r w:rsidR="00AC2C7E">
        <w:t xml:space="preserve">                                    </w:t>
      </w:r>
      <w:r w:rsidR="00AC2C7E" w:rsidRPr="00AC2C7E">
        <w:rPr>
          <w:b/>
          <w:sz w:val="24"/>
          <w:szCs w:val="24"/>
        </w:rPr>
        <w:t xml:space="preserve"> </w:t>
      </w:r>
    </w:p>
    <w:p w14:paraId="46CE5F4F" w14:textId="6A55958C" w:rsidR="0057083F" w:rsidRPr="009C1D6D" w:rsidRDefault="00AE3D0B" w:rsidP="00F7653F">
      <w:pPr>
        <w:spacing w:line="276" w:lineRule="auto"/>
        <w:rPr>
          <w:b/>
        </w:rPr>
      </w:pPr>
      <w:r w:rsidRPr="009C1D6D">
        <w:rPr>
          <w:b/>
        </w:rPr>
        <w:t>TIENDAS GLAMOUR</w:t>
      </w:r>
    </w:p>
    <w:p w14:paraId="762B42AC" w14:textId="40A619ED" w:rsidR="00E0333A" w:rsidRDefault="00AE3D0B" w:rsidP="00F7653F">
      <w:pPr>
        <w:spacing w:line="276" w:lineRule="auto"/>
      </w:pPr>
      <w:r>
        <w:t xml:space="preserve">Atención al cliente del 01 de </w:t>
      </w:r>
      <w:r w:rsidR="005A52DA">
        <w:t>diciembre</w:t>
      </w:r>
      <w:r w:rsidR="00067D33">
        <w:t xml:space="preserve"> de 2004 al 15 de </w:t>
      </w:r>
      <w:r w:rsidR="005A52DA">
        <w:t>enero</w:t>
      </w:r>
      <w:r w:rsidR="00067D33">
        <w:t xml:space="preserve"> de 2005.</w:t>
      </w:r>
    </w:p>
    <w:p w14:paraId="0C27F4E5" w14:textId="77777777" w:rsidR="005A52DA" w:rsidRDefault="005A52DA" w:rsidP="00D17995">
      <w:pPr>
        <w:pStyle w:val="Ttulo1"/>
      </w:pPr>
    </w:p>
    <w:p w14:paraId="2C527424" w14:textId="4E61773B" w:rsidR="008115E5" w:rsidRDefault="00221B7D" w:rsidP="00D17995">
      <w:pPr>
        <w:pStyle w:val="Ttulo1"/>
      </w:pPr>
      <w:r>
        <w:t>Estudios realizados</w:t>
      </w:r>
    </w:p>
    <w:p w14:paraId="2B7C826B" w14:textId="63CE93FC" w:rsidR="00F7653F" w:rsidRDefault="00F7653F" w:rsidP="00D17995">
      <w:pPr>
        <w:pStyle w:val="Prrafodelista"/>
        <w:numPr>
          <w:ilvl w:val="0"/>
          <w:numId w:val="17"/>
        </w:numPr>
      </w:pPr>
      <w:r>
        <w:t xml:space="preserve">Actualmente estudiando Ingles en la Academia Europea. </w:t>
      </w:r>
    </w:p>
    <w:p w14:paraId="723E5654" w14:textId="5A9FD062" w:rsidR="008115E5" w:rsidRDefault="00230F07" w:rsidP="00D17995">
      <w:pPr>
        <w:pStyle w:val="Prrafodelista"/>
        <w:numPr>
          <w:ilvl w:val="0"/>
          <w:numId w:val="17"/>
        </w:numPr>
      </w:pPr>
      <w:r>
        <w:t xml:space="preserve">Escuela Manuel de Adalid y Gamero </w:t>
      </w:r>
      <w:r w:rsidR="00BE4043">
        <w:t xml:space="preserve">                        </w:t>
      </w:r>
      <w:r w:rsidR="00F7653F">
        <w:t xml:space="preserve">      </w:t>
      </w:r>
      <w:r w:rsidR="00BE4043">
        <w:t xml:space="preserve"> 1994 – 1999.</w:t>
      </w:r>
    </w:p>
    <w:p w14:paraId="5C82B8C5" w14:textId="62B6E4C9" w:rsidR="00723FA1" w:rsidRDefault="00A620B8" w:rsidP="00D17995">
      <w:pPr>
        <w:pStyle w:val="Prrafodelista"/>
        <w:numPr>
          <w:ilvl w:val="0"/>
          <w:numId w:val="17"/>
        </w:numPr>
      </w:pPr>
      <w:r>
        <w:t xml:space="preserve">Instituto Mixto RENACER.                                       </w:t>
      </w:r>
      <w:r w:rsidR="00F7653F">
        <w:t xml:space="preserve">      </w:t>
      </w:r>
      <w:r>
        <w:t xml:space="preserve">  </w:t>
      </w:r>
      <w:r w:rsidR="00723FA1">
        <w:t>2000 – 2002.</w:t>
      </w:r>
    </w:p>
    <w:p w14:paraId="1DF738E8" w14:textId="32B90C98" w:rsidR="00B83FFD" w:rsidRDefault="00723FA1" w:rsidP="00D17995">
      <w:pPr>
        <w:pStyle w:val="Prrafodelista"/>
        <w:numPr>
          <w:ilvl w:val="0"/>
          <w:numId w:val="17"/>
        </w:numPr>
      </w:pPr>
      <w:r>
        <w:t xml:space="preserve">Instituto España Jesús Milla Selva.         </w:t>
      </w:r>
      <w:r w:rsidR="00BB60FE">
        <w:t xml:space="preserve">               </w:t>
      </w:r>
      <w:r>
        <w:t xml:space="preserve"> </w:t>
      </w:r>
      <w:r w:rsidR="00B83FFD">
        <w:t xml:space="preserve"> </w:t>
      </w:r>
      <w:r>
        <w:t xml:space="preserve">  </w:t>
      </w:r>
      <w:r w:rsidR="00F7653F">
        <w:t xml:space="preserve">     </w:t>
      </w:r>
      <w:r>
        <w:t xml:space="preserve"> </w:t>
      </w:r>
      <w:r w:rsidR="00976B8B">
        <w:t>2003 – 2005.</w:t>
      </w:r>
    </w:p>
    <w:p w14:paraId="304EDFDE" w14:textId="0350DDD4" w:rsidR="00BE4043" w:rsidRDefault="00B83FFD" w:rsidP="00D17995">
      <w:r>
        <w:t xml:space="preserve">TITULO OBTENIDO PERITO MERCANTIL Y CONTADOR </w:t>
      </w:r>
      <w:r w:rsidR="00F25F3A">
        <w:t>PUBLICO</w:t>
      </w:r>
    </w:p>
    <w:p w14:paraId="5CEF1B58" w14:textId="77777777" w:rsidR="008115E5" w:rsidRDefault="00F25F3A" w:rsidP="00D17995">
      <w:pPr>
        <w:pStyle w:val="Ttulo1"/>
      </w:pPr>
      <w:r>
        <w:t>Cursos y seminarios recibidos</w:t>
      </w:r>
    </w:p>
    <w:p w14:paraId="740435FB" w14:textId="52ED0C85" w:rsidR="00F80D92" w:rsidRDefault="00F80D92" w:rsidP="00881A49">
      <w:pPr>
        <w:pStyle w:val="Listaconvietas"/>
        <w:numPr>
          <w:ilvl w:val="0"/>
          <w:numId w:val="18"/>
        </w:numPr>
      </w:pPr>
      <w:r>
        <w:t>Seminario de Servicio al Cliente, Etiqueta y Protocolo.</w:t>
      </w:r>
      <w:r w:rsidR="00881A49">
        <w:t xml:space="preserve"> (UPNFM)</w:t>
      </w:r>
    </w:p>
    <w:p w14:paraId="3CA2F4A4" w14:textId="28882AE2" w:rsidR="007D7512" w:rsidRDefault="005D1449" w:rsidP="00881A49">
      <w:pPr>
        <w:pStyle w:val="Listaconvietas"/>
        <w:numPr>
          <w:ilvl w:val="0"/>
          <w:numId w:val="18"/>
        </w:numPr>
      </w:pPr>
      <w:r>
        <w:t xml:space="preserve">Seminario de Relaciones Humanas y </w:t>
      </w:r>
      <w:r w:rsidR="007D7512">
        <w:t>Trabajo en Equipo.</w:t>
      </w:r>
      <w:r w:rsidR="00881A49">
        <w:t xml:space="preserve"> (RAP)</w:t>
      </w:r>
    </w:p>
    <w:p w14:paraId="7C3B2491" w14:textId="5505F037" w:rsidR="00FC53E3" w:rsidRDefault="00857B4B" w:rsidP="00881A49">
      <w:pPr>
        <w:pStyle w:val="Listaconvietas"/>
        <w:numPr>
          <w:ilvl w:val="0"/>
          <w:numId w:val="18"/>
        </w:numPr>
      </w:pPr>
      <w:r>
        <w:t xml:space="preserve">Workshop de </w:t>
      </w:r>
      <w:r w:rsidR="006309DF">
        <w:t>Auto</w:t>
      </w:r>
      <w:r>
        <w:t xml:space="preserve">motivación </w:t>
      </w:r>
      <w:r w:rsidR="00FC53E3">
        <w:t>al logro en el Trabajo.</w:t>
      </w:r>
      <w:r w:rsidR="00881A49">
        <w:t xml:space="preserve"> (Dale Carnegie Training)</w:t>
      </w:r>
    </w:p>
    <w:p w14:paraId="2BA55F5B" w14:textId="1FF047FC" w:rsidR="00C958F0" w:rsidRDefault="00C958F0" w:rsidP="00881A49">
      <w:pPr>
        <w:pStyle w:val="Listaconvietas"/>
        <w:numPr>
          <w:ilvl w:val="0"/>
          <w:numId w:val="18"/>
        </w:numPr>
      </w:pPr>
      <w:r>
        <w:t>Programa de Capacitación de Excel Básico Intermedio.</w:t>
      </w:r>
      <w:r w:rsidR="00881A49">
        <w:t xml:space="preserve"> (FUNADEH)</w:t>
      </w:r>
    </w:p>
    <w:p w14:paraId="1C70ABEA" w14:textId="60C124B1" w:rsidR="008416F7" w:rsidRDefault="000F4381" w:rsidP="00881A49">
      <w:pPr>
        <w:pStyle w:val="Listaconvietas"/>
        <w:numPr>
          <w:ilvl w:val="0"/>
          <w:numId w:val="18"/>
        </w:numPr>
      </w:pPr>
      <w:r>
        <w:t xml:space="preserve">Curso de Relaciones Humanas Eficaz </w:t>
      </w:r>
      <w:r w:rsidR="008416F7">
        <w:t>y Liderazgo.</w:t>
      </w:r>
      <w:r w:rsidR="00881A49">
        <w:t xml:space="preserve"> (Dale Carnegie Training)</w:t>
      </w:r>
    </w:p>
    <w:p w14:paraId="2C0A406B" w14:textId="47FE2960" w:rsidR="00021ACD" w:rsidRDefault="00FF1B44" w:rsidP="00881A49">
      <w:pPr>
        <w:pStyle w:val="Listaconvietas"/>
        <w:numPr>
          <w:ilvl w:val="0"/>
          <w:numId w:val="18"/>
        </w:numPr>
      </w:pPr>
      <w:r>
        <w:t xml:space="preserve">Participación de Observación Electoral </w:t>
      </w:r>
      <w:r w:rsidR="00021ACD">
        <w:t>y Conteo Rápido de Elecciones del 2009.</w:t>
      </w:r>
    </w:p>
    <w:p w14:paraId="1BD84871" w14:textId="5A783E0B" w:rsidR="005A52DA" w:rsidRPr="009D4720" w:rsidRDefault="00B82EC6" w:rsidP="00881A49">
      <w:pPr>
        <w:pStyle w:val="Listaconvietas"/>
        <w:numPr>
          <w:ilvl w:val="0"/>
          <w:numId w:val="18"/>
        </w:numPr>
      </w:pPr>
      <w:r>
        <w:t>Seminario del Taller de Inteligencia Emocional.</w:t>
      </w:r>
      <w:r w:rsidR="00881A49">
        <w:t xml:space="preserve"> (Cámara de Comercio Tegucigalpa)</w:t>
      </w:r>
    </w:p>
    <w:p w14:paraId="3A22DBE0" w14:textId="77777777" w:rsidR="00F7653F" w:rsidRPr="00AC2C7E" w:rsidRDefault="00F7653F" w:rsidP="001919FC">
      <w:pPr>
        <w:pStyle w:val="Listaconvietas"/>
        <w:numPr>
          <w:ilvl w:val="0"/>
          <w:numId w:val="0"/>
        </w:numPr>
        <w:rPr>
          <w:b/>
          <w:sz w:val="24"/>
          <w:szCs w:val="24"/>
        </w:rPr>
      </w:pPr>
    </w:p>
    <w:p w14:paraId="152A02E0" w14:textId="51F121A2" w:rsidR="0015363E" w:rsidRDefault="00F75666" w:rsidP="00881A49">
      <w:pPr>
        <w:pStyle w:val="Listaconvietas"/>
        <w:numPr>
          <w:ilvl w:val="0"/>
          <w:numId w:val="0"/>
        </w:numPr>
        <w:rPr>
          <w:b/>
          <w:sz w:val="24"/>
          <w:szCs w:val="24"/>
          <w:u w:val="single"/>
        </w:rPr>
      </w:pPr>
      <w:r w:rsidRPr="0015363E">
        <w:rPr>
          <w:b/>
          <w:sz w:val="24"/>
          <w:szCs w:val="24"/>
          <w:u w:val="single"/>
        </w:rPr>
        <w:t>OTRAS</w:t>
      </w:r>
      <w:r>
        <w:rPr>
          <w:b/>
          <w:u w:val="single"/>
        </w:rPr>
        <w:t xml:space="preserve"> </w:t>
      </w:r>
      <w:r w:rsidRPr="0015363E">
        <w:rPr>
          <w:b/>
          <w:sz w:val="24"/>
          <w:szCs w:val="24"/>
          <w:u w:val="single"/>
        </w:rPr>
        <w:t>HABILIDADES</w:t>
      </w:r>
    </w:p>
    <w:p w14:paraId="07BCF88F" w14:textId="4D7DDE91" w:rsidR="00034680" w:rsidRPr="002E110A" w:rsidRDefault="00034680" w:rsidP="00D17995">
      <w:pPr>
        <w:pStyle w:val="Listaconvietas"/>
        <w:numPr>
          <w:ilvl w:val="0"/>
          <w:numId w:val="19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Manejo de </w:t>
      </w:r>
      <w:r w:rsidR="00B334AD">
        <w:rPr>
          <w:sz w:val="24"/>
          <w:szCs w:val="24"/>
        </w:rPr>
        <w:t>paquete de Office</w:t>
      </w:r>
      <w:r w:rsidR="000A56E3">
        <w:rPr>
          <w:sz w:val="24"/>
          <w:szCs w:val="24"/>
        </w:rPr>
        <w:t>.</w:t>
      </w:r>
    </w:p>
    <w:p w14:paraId="71245643" w14:textId="12F2ACDB" w:rsidR="00881A49" w:rsidRPr="001919FC" w:rsidRDefault="007302E9" w:rsidP="00F7653F">
      <w:pPr>
        <w:pStyle w:val="Listaconvietas"/>
        <w:numPr>
          <w:ilvl w:val="0"/>
          <w:numId w:val="19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Calidad de Atención al Cliente.</w:t>
      </w:r>
    </w:p>
    <w:p w14:paraId="02DE15CB" w14:textId="77777777" w:rsidR="001919FC" w:rsidRPr="00F7653F" w:rsidRDefault="001919FC" w:rsidP="001919FC">
      <w:pPr>
        <w:pStyle w:val="Listaconvietas"/>
        <w:numPr>
          <w:ilvl w:val="0"/>
          <w:numId w:val="0"/>
        </w:numPr>
        <w:ind w:left="720"/>
        <w:rPr>
          <w:b/>
          <w:sz w:val="24"/>
          <w:szCs w:val="24"/>
          <w:u w:val="single"/>
        </w:rPr>
      </w:pPr>
    </w:p>
    <w:p w14:paraId="549C34E6" w14:textId="17E9B06A" w:rsidR="00A11736" w:rsidRDefault="000E6CAB" w:rsidP="00F7653F">
      <w:pPr>
        <w:pStyle w:val="Listaconvietas"/>
        <w:numPr>
          <w:ilvl w:val="0"/>
          <w:numId w:val="0"/>
        </w:numPr>
        <w:ind w:left="216" w:hanging="216"/>
        <w:rPr>
          <w:b/>
          <w:sz w:val="24"/>
          <w:szCs w:val="24"/>
          <w:u w:val="single"/>
        </w:rPr>
      </w:pPr>
      <w:r w:rsidRPr="000E6CAB">
        <w:rPr>
          <w:b/>
          <w:sz w:val="24"/>
          <w:szCs w:val="24"/>
          <w:u w:val="single"/>
        </w:rPr>
        <w:t>REFERENCIAS</w:t>
      </w:r>
      <w:r>
        <w:rPr>
          <w:b/>
          <w:sz w:val="24"/>
          <w:szCs w:val="24"/>
          <w:u w:val="single"/>
        </w:rPr>
        <w:t xml:space="preserve"> </w:t>
      </w:r>
      <w:r w:rsidR="00A11736">
        <w:rPr>
          <w:b/>
          <w:sz w:val="24"/>
          <w:szCs w:val="24"/>
          <w:u w:val="single"/>
        </w:rPr>
        <w:t>LABORALES</w:t>
      </w:r>
    </w:p>
    <w:p w14:paraId="11607294" w14:textId="776A536A" w:rsidR="00533115" w:rsidRPr="00324773" w:rsidRDefault="00EC7C0E" w:rsidP="00324773">
      <w:pPr>
        <w:pStyle w:val="Listaconvietas"/>
        <w:numPr>
          <w:ilvl w:val="0"/>
          <w:numId w:val="28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Lic. </w:t>
      </w:r>
      <w:proofErr w:type="spellStart"/>
      <w:r>
        <w:rPr>
          <w:sz w:val="24"/>
          <w:szCs w:val="24"/>
        </w:rPr>
        <w:t>Emerlin</w:t>
      </w:r>
      <w:proofErr w:type="spellEnd"/>
      <w:r>
        <w:rPr>
          <w:sz w:val="24"/>
          <w:szCs w:val="24"/>
        </w:rPr>
        <w:t xml:space="preserve"> </w:t>
      </w:r>
      <w:r w:rsidR="00362BB7">
        <w:rPr>
          <w:sz w:val="24"/>
          <w:szCs w:val="24"/>
        </w:rPr>
        <w:t xml:space="preserve">Raudales </w:t>
      </w:r>
      <w:r w:rsidR="005A52DA">
        <w:rPr>
          <w:sz w:val="24"/>
          <w:szCs w:val="24"/>
        </w:rPr>
        <w:t xml:space="preserve"> </w:t>
      </w:r>
      <w:r w:rsidR="00362BB7">
        <w:rPr>
          <w:sz w:val="24"/>
          <w:szCs w:val="24"/>
        </w:rPr>
        <w:t xml:space="preserve"> Gerente de Tienda </w:t>
      </w:r>
      <w:r w:rsidR="005A52DA">
        <w:rPr>
          <w:sz w:val="24"/>
          <w:szCs w:val="24"/>
        </w:rPr>
        <w:t>Elektra</w:t>
      </w:r>
      <w:r w:rsidR="00362BB7">
        <w:rPr>
          <w:sz w:val="24"/>
          <w:szCs w:val="24"/>
        </w:rPr>
        <w:t xml:space="preserve"> </w:t>
      </w:r>
      <w:proofErr w:type="spellStart"/>
      <w:r w:rsidR="005A52DA">
        <w:rPr>
          <w:sz w:val="24"/>
          <w:szCs w:val="24"/>
        </w:rPr>
        <w:t>Danlí</w:t>
      </w:r>
      <w:proofErr w:type="spellEnd"/>
      <w:r w:rsidR="00362BB7">
        <w:rPr>
          <w:sz w:val="24"/>
          <w:szCs w:val="24"/>
        </w:rPr>
        <w:t xml:space="preserve">. </w:t>
      </w:r>
      <w:r w:rsidR="00C27A45">
        <w:rPr>
          <w:sz w:val="24"/>
          <w:szCs w:val="24"/>
        </w:rPr>
        <w:t xml:space="preserve">       </w:t>
      </w:r>
      <w:r w:rsidR="005A52DA">
        <w:rPr>
          <w:sz w:val="24"/>
          <w:szCs w:val="24"/>
        </w:rPr>
        <w:t xml:space="preserve"> </w:t>
      </w:r>
      <w:r w:rsidR="00C27A45">
        <w:rPr>
          <w:sz w:val="24"/>
          <w:szCs w:val="24"/>
        </w:rPr>
        <w:t>Cel. 3171-</w:t>
      </w:r>
      <w:r w:rsidR="00494591">
        <w:rPr>
          <w:sz w:val="24"/>
          <w:szCs w:val="24"/>
        </w:rPr>
        <w:t>0036</w:t>
      </w:r>
    </w:p>
    <w:p w14:paraId="3C184EC3" w14:textId="450F0284" w:rsidR="00E47201" w:rsidRPr="00CE36C3" w:rsidRDefault="00EA2B51" w:rsidP="00D17995">
      <w:pPr>
        <w:pStyle w:val="Listaconvietas"/>
        <w:numPr>
          <w:ilvl w:val="0"/>
          <w:numId w:val="27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Lic. Reynaldo </w:t>
      </w:r>
      <w:r w:rsidR="002E5E13">
        <w:rPr>
          <w:sz w:val="24"/>
          <w:szCs w:val="24"/>
        </w:rPr>
        <w:t>Aguirre</w:t>
      </w:r>
      <w:r w:rsidR="00881A49">
        <w:rPr>
          <w:sz w:val="24"/>
          <w:szCs w:val="24"/>
        </w:rPr>
        <w:t xml:space="preserve"> </w:t>
      </w:r>
      <w:r w:rsidR="002E5E13">
        <w:rPr>
          <w:sz w:val="24"/>
          <w:szCs w:val="24"/>
        </w:rPr>
        <w:t xml:space="preserve">  Jefe de Operaciones </w:t>
      </w:r>
      <w:r w:rsidR="00D31D6D">
        <w:rPr>
          <w:sz w:val="24"/>
          <w:szCs w:val="24"/>
        </w:rPr>
        <w:t xml:space="preserve">RAP </w:t>
      </w:r>
      <w:r w:rsidR="000A56E3">
        <w:rPr>
          <w:sz w:val="24"/>
          <w:szCs w:val="24"/>
        </w:rPr>
        <w:t xml:space="preserve">           </w:t>
      </w:r>
      <w:r w:rsidR="00D31D6D">
        <w:rPr>
          <w:sz w:val="24"/>
          <w:szCs w:val="24"/>
        </w:rPr>
        <w:t xml:space="preserve">       </w:t>
      </w:r>
      <w:r w:rsidR="00881A49">
        <w:rPr>
          <w:sz w:val="24"/>
          <w:szCs w:val="24"/>
        </w:rPr>
        <w:t xml:space="preserve"> </w:t>
      </w:r>
      <w:r w:rsidR="005A52DA">
        <w:rPr>
          <w:sz w:val="24"/>
          <w:szCs w:val="24"/>
        </w:rPr>
        <w:t xml:space="preserve"> </w:t>
      </w:r>
      <w:r w:rsidR="00536273">
        <w:rPr>
          <w:sz w:val="24"/>
          <w:szCs w:val="24"/>
        </w:rPr>
        <w:t>Tel</w:t>
      </w:r>
      <w:r w:rsidR="00D31D6D">
        <w:rPr>
          <w:sz w:val="24"/>
          <w:szCs w:val="24"/>
        </w:rPr>
        <w:t>. 2228-</w:t>
      </w:r>
      <w:r w:rsidR="00CE36C3">
        <w:rPr>
          <w:sz w:val="24"/>
          <w:szCs w:val="24"/>
        </w:rPr>
        <w:t>4365</w:t>
      </w:r>
    </w:p>
    <w:p w14:paraId="7DA746CF" w14:textId="1CF6C41F" w:rsidR="002D2CC5" w:rsidRPr="001919FC" w:rsidRDefault="00CE36C3" w:rsidP="00F7653F">
      <w:pPr>
        <w:pStyle w:val="Listaconvietas"/>
        <w:numPr>
          <w:ilvl w:val="0"/>
          <w:numId w:val="27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Lic. </w:t>
      </w:r>
      <w:r w:rsidR="005A52DA">
        <w:rPr>
          <w:sz w:val="24"/>
          <w:szCs w:val="24"/>
        </w:rPr>
        <w:t xml:space="preserve">Nelson García        Gerente de Tienda DIUNSA Próceres   </w:t>
      </w:r>
      <w:r w:rsidR="00881A49">
        <w:rPr>
          <w:sz w:val="24"/>
          <w:szCs w:val="24"/>
        </w:rPr>
        <w:t xml:space="preserve"> </w:t>
      </w:r>
      <w:r w:rsidR="005A52DA">
        <w:rPr>
          <w:sz w:val="24"/>
          <w:szCs w:val="24"/>
        </w:rPr>
        <w:t>Cel.</w:t>
      </w:r>
      <w:r w:rsidR="00981BD2">
        <w:rPr>
          <w:sz w:val="24"/>
          <w:szCs w:val="24"/>
        </w:rPr>
        <w:t xml:space="preserve"> </w:t>
      </w:r>
      <w:r w:rsidR="005A52DA">
        <w:rPr>
          <w:sz w:val="24"/>
          <w:szCs w:val="24"/>
        </w:rPr>
        <w:t>3391-7363</w:t>
      </w:r>
    </w:p>
    <w:p w14:paraId="41CE95A8" w14:textId="77777777" w:rsidR="001919FC" w:rsidRPr="00F7653F" w:rsidRDefault="001919FC" w:rsidP="001919FC">
      <w:pPr>
        <w:pStyle w:val="Listaconvietas"/>
        <w:numPr>
          <w:ilvl w:val="0"/>
          <w:numId w:val="0"/>
        </w:numPr>
        <w:ind w:left="720"/>
        <w:rPr>
          <w:b/>
          <w:sz w:val="24"/>
          <w:szCs w:val="24"/>
          <w:u w:val="single"/>
        </w:rPr>
      </w:pPr>
    </w:p>
    <w:p w14:paraId="04B738A9" w14:textId="38CEB755" w:rsidR="00293D54" w:rsidRPr="00B92B48" w:rsidRDefault="00293D54" w:rsidP="00881A49">
      <w:pPr>
        <w:pStyle w:val="Listaconvietas"/>
        <w:numPr>
          <w:ilvl w:val="0"/>
          <w:numId w:val="0"/>
        </w:numPr>
        <w:ind w:left="216" w:hanging="216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REFERENCIAS PERSONALE</w:t>
      </w:r>
      <w:r w:rsidR="00881A49">
        <w:rPr>
          <w:b/>
          <w:sz w:val="24"/>
          <w:szCs w:val="24"/>
          <w:u w:val="single"/>
        </w:rPr>
        <w:t>S</w:t>
      </w:r>
      <w:r w:rsidR="00A14ABD">
        <w:rPr>
          <w:sz w:val="24"/>
          <w:szCs w:val="24"/>
        </w:rPr>
        <w:t xml:space="preserve">                         </w:t>
      </w:r>
    </w:p>
    <w:p w14:paraId="04056E03" w14:textId="4FE3A031" w:rsidR="00B92B48" w:rsidRPr="00C84736" w:rsidRDefault="00D65292" w:rsidP="00D17995">
      <w:pPr>
        <w:pStyle w:val="Listaconvietas"/>
        <w:numPr>
          <w:ilvl w:val="0"/>
          <w:numId w:val="29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Alma Delis </w:t>
      </w:r>
      <w:proofErr w:type="spellStart"/>
      <w:r>
        <w:rPr>
          <w:sz w:val="24"/>
          <w:szCs w:val="24"/>
        </w:rPr>
        <w:t>Martinez</w:t>
      </w:r>
      <w:proofErr w:type="spellEnd"/>
      <w:r w:rsidR="002F4F1F">
        <w:rPr>
          <w:sz w:val="24"/>
          <w:szCs w:val="24"/>
        </w:rPr>
        <w:t xml:space="preserve">                                                       </w:t>
      </w:r>
      <w:r>
        <w:rPr>
          <w:sz w:val="24"/>
          <w:szCs w:val="24"/>
        </w:rPr>
        <w:t xml:space="preserve">      </w:t>
      </w:r>
      <w:r w:rsidR="002F4F1F">
        <w:rPr>
          <w:sz w:val="24"/>
          <w:szCs w:val="24"/>
        </w:rPr>
        <w:t xml:space="preserve"> Cel. </w:t>
      </w:r>
      <w:r w:rsidR="005D2020">
        <w:rPr>
          <w:sz w:val="24"/>
          <w:szCs w:val="24"/>
        </w:rPr>
        <w:t>8932-8406</w:t>
      </w:r>
    </w:p>
    <w:p w14:paraId="5F5A088F" w14:textId="29B8F2BB" w:rsidR="00351C6D" w:rsidRPr="00351C6D" w:rsidRDefault="002D2CC5" w:rsidP="00D17995">
      <w:pPr>
        <w:pStyle w:val="Listaconvietas"/>
        <w:numPr>
          <w:ilvl w:val="0"/>
          <w:numId w:val="29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Christian Josué Rodríguez</w:t>
      </w:r>
      <w:r w:rsidR="007D276C">
        <w:rPr>
          <w:sz w:val="24"/>
          <w:szCs w:val="24"/>
        </w:rPr>
        <w:t xml:space="preserve">                          </w:t>
      </w:r>
      <w:r>
        <w:rPr>
          <w:sz w:val="24"/>
          <w:szCs w:val="24"/>
        </w:rPr>
        <w:t xml:space="preserve">                          </w:t>
      </w:r>
      <w:r w:rsidR="007D276C">
        <w:rPr>
          <w:sz w:val="24"/>
          <w:szCs w:val="24"/>
        </w:rPr>
        <w:t xml:space="preserve"> </w:t>
      </w:r>
      <w:r w:rsidR="00F55E7E">
        <w:rPr>
          <w:sz w:val="24"/>
          <w:szCs w:val="24"/>
        </w:rPr>
        <w:t xml:space="preserve">Cel. </w:t>
      </w:r>
      <w:r w:rsidR="00D65292">
        <w:rPr>
          <w:sz w:val="24"/>
          <w:szCs w:val="24"/>
        </w:rPr>
        <w:t>3309-1378</w:t>
      </w:r>
    </w:p>
    <w:p w14:paraId="4AB93D7D" w14:textId="4FE41916" w:rsidR="00AC2C7E" w:rsidRPr="001919FC" w:rsidRDefault="00F7653F" w:rsidP="001919FC">
      <w:pPr>
        <w:pStyle w:val="Listaconvietas"/>
        <w:numPr>
          <w:ilvl w:val="0"/>
          <w:numId w:val="29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José Alejandro Rápalo                                                          Cel. 3254-9537</w:t>
      </w:r>
    </w:p>
    <w:sectPr w:rsidR="00AC2C7E" w:rsidRPr="001919FC" w:rsidSect="00691927">
      <w:head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A0DC2" w14:textId="77777777" w:rsidR="00E23F71" w:rsidRDefault="00E23F71">
      <w:pPr>
        <w:spacing w:after="0" w:line="240" w:lineRule="auto"/>
      </w:pPr>
      <w:r>
        <w:separator/>
      </w:r>
    </w:p>
  </w:endnote>
  <w:endnote w:type="continuationSeparator" w:id="0">
    <w:p w14:paraId="58A20E64" w14:textId="77777777" w:rsidR="00E23F71" w:rsidRDefault="00E23F71">
      <w:pPr>
        <w:spacing w:after="0" w:line="240" w:lineRule="auto"/>
      </w:pPr>
      <w:r>
        <w:continuationSeparator/>
      </w:r>
    </w:p>
  </w:endnote>
  <w:endnote w:type="continuationNotice" w:id="1">
    <w:p w14:paraId="43BD9CD6" w14:textId="77777777" w:rsidR="00E23F71" w:rsidRDefault="00E23F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altName w:val="FreesiaUPC"/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3B064" w14:textId="77777777" w:rsidR="00E23F71" w:rsidRDefault="00E23F71">
      <w:pPr>
        <w:spacing w:after="0" w:line="240" w:lineRule="auto"/>
      </w:pPr>
      <w:r>
        <w:separator/>
      </w:r>
    </w:p>
  </w:footnote>
  <w:footnote w:type="continuationSeparator" w:id="0">
    <w:p w14:paraId="543CE490" w14:textId="77777777" w:rsidR="00E23F71" w:rsidRDefault="00E23F71">
      <w:pPr>
        <w:spacing w:after="0" w:line="240" w:lineRule="auto"/>
      </w:pPr>
      <w:r>
        <w:continuationSeparator/>
      </w:r>
    </w:p>
  </w:footnote>
  <w:footnote w:type="continuationNotice" w:id="1">
    <w:p w14:paraId="4703043A" w14:textId="77777777" w:rsidR="00E23F71" w:rsidRDefault="00E23F7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03A28" w14:textId="7A6997A3" w:rsidR="008115E5" w:rsidRDefault="00E75E2E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FBA7F64" wp14:editId="2DDFCAA6">
              <wp:simplePos x="0" y="0"/>
              <wp:positionH relativeFrom="page">
                <wp:posOffset>200025</wp:posOffset>
              </wp:positionH>
              <wp:positionV relativeFrom="page">
                <wp:posOffset>400050</wp:posOffset>
              </wp:positionV>
              <wp:extent cx="7114540" cy="9467850"/>
              <wp:effectExtent l="0" t="0" r="0" b="0"/>
              <wp:wrapNone/>
              <wp:docPr id="3" name="Grupo 3" descr="Title: Marco de página con tabulación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14540" cy="9467850"/>
                        <a:chOff x="1333" y="0"/>
                        <a:chExt cx="73152" cy="96012"/>
                      </a:xfrm>
                    </wpg:grpSpPr>
                    <wps:wsp>
                      <wps:cNvPr id="4" name="Marco 5"/>
                      <wps:cNvSpPr>
                        <a:spLocks/>
                      </wps:cNvSpPr>
                      <wps:spPr bwMode="auto">
                        <a:xfrm>
                          <a:off x="1333" y="0"/>
                          <a:ext cx="73152" cy="96012"/>
                        </a:xfrm>
                        <a:custGeom>
                          <a:avLst/>
                          <a:gdLst>
                            <a:gd name="T0" fmla="*/ 0 w 7315200"/>
                            <a:gd name="T1" fmla="*/ 0 h 9601200"/>
                            <a:gd name="T2" fmla="*/ 7315200 w 7315200"/>
                            <a:gd name="T3" fmla="*/ 0 h 9601200"/>
                            <a:gd name="T4" fmla="*/ 7315200 w 7315200"/>
                            <a:gd name="T5" fmla="*/ 9601200 h 9601200"/>
                            <a:gd name="T6" fmla="*/ 0 w 7315200"/>
                            <a:gd name="T7" fmla="*/ 9601200 h 9601200"/>
                            <a:gd name="T8" fmla="*/ 0 w 7315200"/>
                            <a:gd name="T9" fmla="*/ 0 h 9601200"/>
                            <a:gd name="T10" fmla="*/ 190488 w 7315200"/>
                            <a:gd name="T11" fmla="*/ 190488 h 9601200"/>
                            <a:gd name="T12" fmla="*/ 190488 w 7315200"/>
                            <a:gd name="T13" fmla="*/ 9410712 h 9601200"/>
                            <a:gd name="T14" fmla="*/ 7124712 w 7315200"/>
                            <a:gd name="T15" fmla="*/ 9410712 h 9601200"/>
                            <a:gd name="T16" fmla="*/ 7124712 w 7315200"/>
                            <a:gd name="T17" fmla="*/ 190488 h 9601200"/>
                            <a:gd name="T18" fmla="*/ 190488 w 7315200"/>
                            <a:gd name="T19" fmla="*/ 190488 h 9601200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7315200" h="9601200">
                              <a:moveTo>
                                <a:pt x="0" y="0"/>
                              </a:moveTo>
                              <a:lnTo>
                                <a:pt x="7315200" y="0"/>
                              </a:lnTo>
                              <a:lnTo>
                                <a:pt x="7315200" y="9601200"/>
                              </a:lnTo>
                              <a:lnTo>
                                <a:pt x="0" y="960120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190488" y="190488"/>
                              </a:moveTo>
                              <a:lnTo>
                                <a:pt x="190488" y="9410712"/>
                              </a:lnTo>
                              <a:lnTo>
                                <a:pt x="7124712" y="9410712"/>
                              </a:lnTo>
                              <a:lnTo>
                                <a:pt x="7124712" y="190488"/>
                              </a:lnTo>
                              <a:lnTo>
                                <a:pt x="190488" y="1904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AB4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" name="Forma libre 8"/>
                      <wps:cNvSpPr>
                        <a:spLocks/>
                      </wps:cNvSpPr>
                      <wps:spPr bwMode="auto">
                        <a:xfrm>
                          <a:off x="2286" y="4286"/>
                          <a:ext cx="3581" cy="8020"/>
                        </a:xfrm>
                        <a:custGeom>
                          <a:avLst/>
                          <a:gdLst>
                            <a:gd name="T0" fmla="*/ 2985 w 240"/>
                            <a:gd name="T1" fmla="*/ 0 h 528"/>
                            <a:gd name="T2" fmla="*/ 252190 w 240"/>
                            <a:gd name="T3" fmla="*/ 0 h 528"/>
                            <a:gd name="T4" fmla="*/ 358140 w 240"/>
                            <a:gd name="T5" fmla="*/ 373661 h 528"/>
                            <a:gd name="T6" fmla="*/ 252190 w 240"/>
                            <a:gd name="T7" fmla="*/ 729095 h 528"/>
                            <a:gd name="T8" fmla="*/ 88043 w 240"/>
                            <a:gd name="T9" fmla="*/ 729095 h 528"/>
                            <a:gd name="T10" fmla="*/ 88043 w 240"/>
                            <a:gd name="T11" fmla="*/ 802005 h 528"/>
                            <a:gd name="T12" fmla="*/ 0 w 240"/>
                            <a:gd name="T13" fmla="*/ 729095 h 528"/>
                            <a:gd name="T14" fmla="*/ 2985 w 240"/>
                            <a:gd name="T15" fmla="*/ 729095 h 528"/>
                            <a:gd name="T16" fmla="*/ 2985 w 240"/>
                            <a:gd name="T17" fmla="*/ 0 h 528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240"/>
                            <a:gd name="T28" fmla="*/ 0 h 528"/>
                            <a:gd name="T29" fmla="*/ 240 w 240"/>
                            <a:gd name="T30" fmla="*/ 528 h 528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D19A1A" w14:textId="77777777" w:rsidR="00E75E2E" w:rsidRDefault="00E75E2E" w:rsidP="00E75E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BA7F64" id="Grupo 3" o:spid="_x0000_s1026" alt="Title: Marco de página con tabulación" style="position:absolute;margin-left:15.75pt;margin-top:31.5pt;width:560.2pt;height:745.5pt;z-index:-251658240;mso-width-percent:941;mso-position-horizontal-relative:page;mso-position-vertical-relative:page;mso-width-percent:941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">
              <v:shape id="Marco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" path="m,l7315200,r,9601200l,9601200,,xm190488,190488r,9220224l7124712,9410712r,-9220224l190488,190488xe" fillcolor="#e3ab47" stroked="f" strokeweight="1pt">
                <v:stroke joinstyle="miter"/>
                <v:path arrowok="t" o:connecttype="custom" o:connectlocs="0,0;73152,0;73152,96012;0,96012;0,0;1905,1905;1905,94107;71247,94107;71247,1905;1905,1905" o:connectangles="0,0,0,0,0,0,0,0,0,0"/>
              </v:shape>
              <v:shape id="Forma libre 8" o:spid="_x0000_s1028" style="position:absolute;left:2286;top:4286;width:3581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" adj="-11796480,,5400" path="m2,l169,r71,246l169,480r-110,l59,528,,480r2,l2,xe" fillcolor="black" stroked="f">
                <v:stroke joinstyle="round"/>
                <v:formulas/>
                <v:path arrowok="t" o:connecttype="custom" o:connectlocs="44539,0;3762885,0;5343747,5675684;3762885,11074511;1313675,11074511;1313675,12181970;0,11074511;44539,11074511;44539,0" o:connectangles="0,0,0,0,0,0,0,0,0" textboxrect="0,0,240,528"/>
                <v:textbox>
                  <w:txbxContent>
                    <w:p w14:paraId="63D19A1A" w14:textId="77777777" w:rsidR="00E75E2E" w:rsidRDefault="00E75E2E" w:rsidP="00E75E2E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A27E7" w14:textId="7497592F" w:rsidR="008115E5" w:rsidRDefault="003E2A07"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8241" behindDoc="1" locked="0" layoutInCell="1" allowOverlap="1" wp14:anchorId="6FBA7F64" wp14:editId="1A84D2C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13905" cy="9491980"/>
              <wp:effectExtent l="0" t="0" r="635" b="4445"/>
              <wp:wrapNone/>
              <wp:docPr id="2" name="Grupo 2" descr="Title: Marco de página con tabulación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13905" cy="9491980"/>
                        <a:chOff x="1333" y="0"/>
                        <a:chExt cx="73152" cy="96012"/>
                      </a:xfrm>
                    </wpg:grpSpPr>
                    <wps:wsp>
                      <wps:cNvPr id="6" name="Marco 5"/>
                      <wps:cNvSpPr>
                        <a:spLocks/>
                      </wps:cNvSpPr>
                      <wps:spPr bwMode="auto">
                        <a:xfrm>
                          <a:off x="1333" y="0"/>
                          <a:ext cx="73152" cy="96012"/>
                        </a:xfrm>
                        <a:custGeom>
                          <a:avLst/>
                          <a:gdLst>
                            <a:gd name="T0" fmla="*/ 0 w 7315200"/>
                            <a:gd name="T1" fmla="*/ 0 h 9601200"/>
                            <a:gd name="T2" fmla="*/ 7315200 w 7315200"/>
                            <a:gd name="T3" fmla="*/ 0 h 9601200"/>
                            <a:gd name="T4" fmla="*/ 7315200 w 7315200"/>
                            <a:gd name="T5" fmla="*/ 9601200 h 9601200"/>
                            <a:gd name="T6" fmla="*/ 0 w 7315200"/>
                            <a:gd name="T7" fmla="*/ 9601200 h 9601200"/>
                            <a:gd name="T8" fmla="*/ 0 w 7315200"/>
                            <a:gd name="T9" fmla="*/ 0 h 9601200"/>
                            <a:gd name="T10" fmla="*/ 190488 w 7315200"/>
                            <a:gd name="T11" fmla="*/ 190488 h 9601200"/>
                            <a:gd name="T12" fmla="*/ 190488 w 7315200"/>
                            <a:gd name="T13" fmla="*/ 9410712 h 9601200"/>
                            <a:gd name="T14" fmla="*/ 7124712 w 7315200"/>
                            <a:gd name="T15" fmla="*/ 9410712 h 9601200"/>
                            <a:gd name="T16" fmla="*/ 7124712 w 7315200"/>
                            <a:gd name="T17" fmla="*/ 190488 h 9601200"/>
                            <a:gd name="T18" fmla="*/ 190488 w 7315200"/>
                            <a:gd name="T19" fmla="*/ 190488 h 9601200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7315200" h="9601200">
                              <a:moveTo>
                                <a:pt x="0" y="0"/>
                              </a:moveTo>
                              <a:lnTo>
                                <a:pt x="7315200" y="0"/>
                              </a:lnTo>
                              <a:lnTo>
                                <a:pt x="7315200" y="9601200"/>
                              </a:lnTo>
                              <a:lnTo>
                                <a:pt x="0" y="960120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190488" y="190488"/>
                              </a:moveTo>
                              <a:lnTo>
                                <a:pt x="190488" y="9410712"/>
                              </a:lnTo>
                              <a:lnTo>
                                <a:pt x="7124712" y="9410712"/>
                              </a:lnTo>
                              <a:lnTo>
                                <a:pt x="7124712" y="190488"/>
                              </a:lnTo>
                              <a:lnTo>
                                <a:pt x="190488" y="1904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AB4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7" name="Forma libre 8"/>
                      <wps:cNvSpPr>
                        <a:spLocks/>
                      </wps:cNvSpPr>
                      <wps:spPr bwMode="auto">
                        <a:xfrm>
                          <a:off x="2286" y="4286"/>
                          <a:ext cx="3581" cy="8020"/>
                        </a:xfrm>
                        <a:custGeom>
                          <a:avLst/>
                          <a:gdLst>
                            <a:gd name="T0" fmla="*/ 2985 w 240"/>
                            <a:gd name="T1" fmla="*/ 0 h 528"/>
                            <a:gd name="T2" fmla="*/ 252190 w 240"/>
                            <a:gd name="T3" fmla="*/ 0 h 528"/>
                            <a:gd name="T4" fmla="*/ 358140 w 240"/>
                            <a:gd name="T5" fmla="*/ 373661 h 528"/>
                            <a:gd name="T6" fmla="*/ 252190 w 240"/>
                            <a:gd name="T7" fmla="*/ 729095 h 528"/>
                            <a:gd name="T8" fmla="*/ 88043 w 240"/>
                            <a:gd name="T9" fmla="*/ 729095 h 528"/>
                            <a:gd name="T10" fmla="*/ 88043 w 240"/>
                            <a:gd name="T11" fmla="*/ 802005 h 528"/>
                            <a:gd name="T12" fmla="*/ 0 w 240"/>
                            <a:gd name="T13" fmla="*/ 729095 h 528"/>
                            <a:gd name="T14" fmla="*/ 2985 w 240"/>
                            <a:gd name="T15" fmla="*/ 729095 h 528"/>
                            <a:gd name="T16" fmla="*/ 2985 w 240"/>
                            <a:gd name="T17" fmla="*/ 0 h 528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240"/>
                            <a:gd name="T28" fmla="*/ 0 h 528"/>
                            <a:gd name="T29" fmla="*/ 240 w 240"/>
                            <a:gd name="T30" fmla="*/ 528 h 528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29850A" w14:textId="77777777" w:rsidR="00E75E2E" w:rsidRDefault="00E75E2E" w:rsidP="00E75E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BA7F64" id="Grupo 2" o:spid="_x0000_s1029" alt="Title: Marco de página con tabulación" style="position:absolute;margin-left:0;margin-top:0;width:560.15pt;height:747.4pt;z-index:-251658239;mso-width-percent:941;mso-position-horizontal:center;mso-position-horizontal-relative:page;mso-position-vertical:center;mso-position-vertical-relative:page;mso-width-percent:941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">
              <v:shape id="Marco 5" o:spid="_x0000_s1030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" path="m,l7315200,r,9601200l,9601200,,xm190488,190488r,9220224l7124712,9410712r,-9220224l190488,190488xe" fillcolor="#e3ab47" stroked="f" strokeweight="1pt">
                <v:stroke joinstyle="miter"/>
                <v:path arrowok="t" o:connecttype="custom" o:connectlocs="0,0;73152,0;73152,96012;0,96012;0,0;1905,1905;1905,94107;71247,94107;71247,1905;1905,1905" o:connectangles="0,0,0,0,0,0,0,0,0,0"/>
              </v:shape>
              <v:shape id="Forma libre 8" o:spid="_x0000_s1031" style="position:absolute;left:2286;top:4286;width:3581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" adj="-11796480,,5400" path="m2,l169,r71,246l169,480r-110,l59,528,,480r2,l2,xe" fillcolor="black" stroked="f">
                <v:stroke joinstyle="round"/>
                <v:formulas/>
                <v:path arrowok="t" o:connecttype="custom" o:connectlocs="44539,0;3762885,0;5343747,5675684;3762885,11074511;1313675,11074511;1313675,12181970;0,11074511;44539,11074511;44539,0" o:connectangles="0,0,0,0,0,0,0,0,0" textboxrect="0,0,240,528"/>
                <v:textbox>
                  <w:txbxContent>
                    <w:p w14:paraId="5929850A" w14:textId="77777777" w:rsidR="00E75E2E" w:rsidRDefault="00E75E2E" w:rsidP="00E75E2E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2411AB"/>
    <w:multiLevelType w:val="hybridMultilevel"/>
    <w:tmpl w:val="DB8E8A6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66419"/>
    <w:multiLevelType w:val="hybridMultilevel"/>
    <w:tmpl w:val="AC56CE1A"/>
    <w:lvl w:ilvl="0" w:tplc="730AB1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4F7E2DB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334204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720936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1C62B5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7B233D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BC550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EE0F24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3849A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4B350E9"/>
    <w:multiLevelType w:val="hybridMultilevel"/>
    <w:tmpl w:val="63CC21A6"/>
    <w:lvl w:ilvl="0" w:tplc="3072E536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1BBA65A6"/>
    <w:multiLevelType w:val="hybridMultilevel"/>
    <w:tmpl w:val="5F5A7894"/>
    <w:lvl w:ilvl="0" w:tplc="0C0A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206878EC"/>
    <w:multiLevelType w:val="hybridMultilevel"/>
    <w:tmpl w:val="6A886C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AF2B6E"/>
    <w:multiLevelType w:val="hybridMultilevel"/>
    <w:tmpl w:val="BC4EA27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7A7426D"/>
    <w:multiLevelType w:val="hybridMultilevel"/>
    <w:tmpl w:val="4762F4D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0049D2"/>
    <w:multiLevelType w:val="hybridMultilevel"/>
    <w:tmpl w:val="93E405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463DB"/>
    <w:multiLevelType w:val="hybridMultilevel"/>
    <w:tmpl w:val="1E0868F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D3F4E"/>
    <w:multiLevelType w:val="hybridMultilevel"/>
    <w:tmpl w:val="A950129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4416C3"/>
    <w:multiLevelType w:val="hybridMultilevel"/>
    <w:tmpl w:val="1884BEFA"/>
    <w:lvl w:ilvl="0" w:tplc="87068922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860C1F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58FC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804E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263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5060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6218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ACD2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C204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834C70"/>
    <w:multiLevelType w:val="hybridMultilevel"/>
    <w:tmpl w:val="638A044A"/>
    <w:lvl w:ilvl="0" w:tplc="0C0A000B">
      <w:start w:val="1"/>
      <w:numFmt w:val="bullet"/>
      <w:lvlText w:val=""/>
      <w:lvlJc w:val="left"/>
      <w:pPr>
        <w:ind w:left="14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22" w15:restartNumberingAfterBreak="0">
    <w:nsid w:val="50FD3144"/>
    <w:multiLevelType w:val="hybridMultilevel"/>
    <w:tmpl w:val="61CC3C0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ABF13BB"/>
    <w:multiLevelType w:val="hybridMultilevel"/>
    <w:tmpl w:val="7B109C8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5C577F"/>
    <w:multiLevelType w:val="hybridMultilevel"/>
    <w:tmpl w:val="E79E296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454655"/>
    <w:multiLevelType w:val="hybridMultilevel"/>
    <w:tmpl w:val="7AB01E5C"/>
    <w:lvl w:ilvl="0" w:tplc="F496A1EA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22A6ABE8" w:tentative="1">
      <w:start w:val="1"/>
      <w:numFmt w:val="lowerLetter"/>
      <w:lvlText w:val="%2."/>
      <w:lvlJc w:val="left"/>
      <w:pPr>
        <w:ind w:left="1440" w:hanging="360"/>
      </w:pPr>
    </w:lvl>
    <w:lvl w:ilvl="2" w:tplc="667AF1EE" w:tentative="1">
      <w:start w:val="1"/>
      <w:numFmt w:val="lowerRoman"/>
      <w:lvlText w:val="%3."/>
      <w:lvlJc w:val="right"/>
      <w:pPr>
        <w:ind w:left="2160" w:hanging="180"/>
      </w:pPr>
    </w:lvl>
    <w:lvl w:ilvl="3" w:tplc="B704BBF6" w:tentative="1">
      <w:start w:val="1"/>
      <w:numFmt w:val="decimal"/>
      <w:lvlText w:val="%4."/>
      <w:lvlJc w:val="left"/>
      <w:pPr>
        <w:ind w:left="2880" w:hanging="360"/>
      </w:pPr>
    </w:lvl>
    <w:lvl w:ilvl="4" w:tplc="3C5039BE" w:tentative="1">
      <w:start w:val="1"/>
      <w:numFmt w:val="lowerLetter"/>
      <w:lvlText w:val="%5."/>
      <w:lvlJc w:val="left"/>
      <w:pPr>
        <w:ind w:left="3600" w:hanging="360"/>
      </w:pPr>
    </w:lvl>
    <w:lvl w:ilvl="5" w:tplc="960CB838" w:tentative="1">
      <w:start w:val="1"/>
      <w:numFmt w:val="lowerRoman"/>
      <w:lvlText w:val="%6."/>
      <w:lvlJc w:val="right"/>
      <w:pPr>
        <w:ind w:left="4320" w:hanging="180"/>
      </w:pPr>
    </w:lvl>
    <w:lvl w:ilvl="6" w:tplc="EEFAB35C" w:tentative="1">
      <w:start w:val="1"/>
      <w:numFmt w:val="decimal"/>
      <w:lvlText w:val="%7."/>
      <w:lvlJc w:val="left"/>
      <w:pPr>
        <w:ind w:left="5040" w:hanging="360"/>
      </w:pPr>
    </w:lvl>
    <w:lvl w:ilvl="7" w:tplc="5CB2863E" w:tentative="1">
      <w:start w:val="1"/>
      <w:numFmt w:val="lowerLetter"/>
      <w:lvlText w:val="%8."/>
      <w:lvlJc w:val="left"/>
      <w:pPr>
        <w:ind w:left="5760" w:hanging="360"/>
      </w:pPr>
    </w:lvl>
    <w:lvl w:ilvl="8" w:tplc="98FC95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764195"/>
    <w:multiLevelType w:val="hybridMultilevel"/>
    <w:tmpl w:val="6100B65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0566E8"/>
    <w:multiLevelType w:val="hybridMultilevel"/>
    <w:tmpl w:val="2FD41E8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115F3F"/>
    <w:multiLevelType w:val="hybridMultilevel"/>
    <w:tmpl w:val="84B6D07C"/>
    <w:lvl w:ilvl="0" w:tplc="A0382B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5"/>
  </w:num>
  <w:num w:numId="14">
    <w:abstractNumId w:val="23"/>
  </w:num>
  <w:num w:numId="15">
    <w:abstractNumId w:val="21"/>
  </w:num>
  <w:num w:numId="16">
    <w:abstractNumId w:val="24"/>
  </w:num>
  <w:num w:numId="17">
    <w:abstractNumId w:val="16"/>
  </w:num>
  <w:num w:numId="18">
    <w:abstractNumId w:val="13"/>
  </w:num>
  <w:num w:numId="19">
    <w:abstractNumId w:val="26"/>
  </w:num>
  <w:num w:numId="20">
    <w:abstractNumId w:val="19"/>
  </w:num>
  <w:num w:numId="21">
    <w:abstractNumId w:val="22"/>
  </w:num>
  <w:num w:numId="22">
    <w:abstractNumId w:val="17"/>
  </w:num>
  <w:num w:numId="23">
    <w:abstractNumId w:val="15"/>
  </w:num>
  <w:num w:numId="24">
    <w:abstractNumId w:val="12"/>
  </w:num>
  <w:num w:numId="25">
    <w:abstractNumId w:val="28"/>
  </w:num>
  <w:num w:numId="26">
    <w:abstractNumId w:val="14"/>
  </w:num>
  <w:num w:numId="27">
    <w:abstractNumId w:val="10"/>
  </w:num>
  <w:num w:numId="28">
    <w:abstractNumId w:val="18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2"/>
  <w:proofState w:spelling="clean"/>
  <w:attachedTemplate r:id="rId1"/>
  <w:revisionView w:inkAnnotations="0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9D5"/>
    <w:rsid w:val="00021ACD"/>
    <w:rsid w:val="00034680"/>
    <w:rsid w:val="0003588D"/>
    <w:rsid w:val="00037C9F"/>
    <w:rsid w:val="000430CA"/>
    <w:rsid w:val="00057995"/>
    <w:rsid w:val="000657F7"/>
    <w:rsid w:val="00067D33"/>
    <w:rsid w:val="00080362"/>
    <w:rsid w:val="0009065D"/>
    <w:rsid w:val="000922A4"/>
    <w:rsid w:val="000A56E3"/>
    <w:rsid w:val="000A63F5"/>
    <w:rsid w:val="000A6F21"/>
    <w:rsid w:val="000A7BB7"/>
    <w:rsid w:val="000B36C7"/>
    <w:rsid w:val="000D49F0"/>
    <w:rsid w:val="000D6A33"/>
    <w:rsid w:val="000E6CAB"/>
    <w:rsid w:val="000F4381"/>
    <w:rsid w:val="000F59D5"/>
    <w:rsid w:val="000F601E"/>
    <w:rsid w:val="0015363E"/>
    <w:rsid w:val="00190C16"/>
    <w:rsid w:val="001919FC"/>
    <w:rsid w:val="00195C2E"/>
    <w:rsid w:val="001A1277"/>
    <w:rsid w:val="001C17C0"/>
    <w:rsid w:val="001C2666"/>
    <w:rsid w:val="001C4516"/>
    <w:rsid w:val="001E27AD"/>
    <w:rsid w:val="002017A5"/>
    <w:rsid w:val="00207E81"/>
    <w:rsid w:val="00220AA4"/>
    <w:rsid w:val="00221B7D"/>
    <w:rsid w:val="002309BB"/>
    <w:rsid w:val="00230F07"/>
    <w:rsid w:val="0023198D"/>
    <w:rsid w:val="002560F3"/>
    <w:rsid w:val="00293D54"/>
    <w:rsid w:val="002B4246"/>
    <w:rsid w:val="002D2CC5"/>
    <w:rsid w:val="002D63D4"/>
    <w:rsid w:val="002E110A"/>
    <w:rsid w:val="002E5E13"/>
    <w:rsid w:val="002F4F1F"/>
    <w:rsid w:val="00302455"/>
    <w:rsid w:val="00324773"/>
    <w:rsid w:val="00351C6D"/>
    <w:rsid w:val="00360975"/>
    <w:rsid w:val="00362BB7"/>
    <w:rsid w:val="00382579"/>
    <w:rsid w:val="003B025F"/>
    <w:rsid w:val="003B503D"/>
    <w:rsid w:val="003B64CF"/>
    <w:rsid w:val="003D1577"/>
    <w:rsid w:val="003D5430"/>
    <w:rsid w:val="003E2A07"/>
    <w:rsid w:val="003F17A5"/>
    <w:rsid w:val="004049E9"/>
    <w:rsid w:val="004466B2"/>
    <w:rsid w:val="00494591"/>
    <w:rsid w:val="004E56E7"/>
    <w:rsid w:val="004F013D"/>
    <w:rsid w:val="005063E6"/>
    <w:rsid w:val="00533115"/>
    <w:rsid w:val="00536273"/>
    <w:rsid w:val="0057083F"/>
    <w:rsid w:val="00572B26"/>
    <w:rsid w:val="00575C99"/>
    <w:rsid w:val="005A52DA"/>
    <w:rsid w:val="005D1449"/>
    <w:rsid w:val="005D2020"/>
    <w:rsid w:val="005E27A8"/>
    <w:rsid w:val="00612E04"/>
    <w:rsid w:val="006309DF"/>
    <w:rsid w:val="00631CBF"/>
    <w:rsid w:val="00660959"/>
    <w:rsid w:val="006670D9"/>
    <w:rsid w:val="006B2E11"/>
    <w:rsid w:val="006C5A62"/>
    <w:rsid w:val="00723FA1"/>
    <w:rsid w:val="00724198"/>
    <w:rsid w:val="007302E9"/>
    <w:rsid w:val="0074498F"/>
    <w:rsid w:val="00752175"/>
    <w:rsid w:val="0076204F"/>
    <w:rsid w:val="007620B1"/>
    <w:rsid w:val="00775AFE"/>
    <w:rsid w:val="00780F71"/>
    <w:rsid w:val="007D276C"/>
    <w:rsid w:val="007D7512"/>
    <w:rsid w:val="00824EE1"/>
    <w:rsid w:val="008416F7"/>
    <w:rsid w:val="00857375"/>
    <w:rsid w:val="00857B4B"/>
    <w:rsid w:val="00881A49"/>
    <w:rsid w:val="008C7EBF"/>
    <w:rsid w:val="008F4B05"/>
    <w:rsid w:val="008F4D83"/>
    <w:rsid w:val="009132EC"/>
    <w:rsid w:val="00936A35"/>
    <w:rsid w:val="00964A0C"/>
    <w:rsid w:val="00964D8B"/>
    <w:rsid w:val="00976B8B"/>
    <w:rsid w:val="00981BD2"/>
    <w:rsid w:val="009825CA"/>
    <w:rsid w:val="009C1D6D"/>
    <w:rsid w:val="009D4720"/>
    <w:rsid w:val="00A02566"/>
    <w:rsid w:val="00A11736"/>
    <w:rsid w:val="00A14ABD"/>
    <w:rsid w:val="00A17E2B"/>
    <w:rsid w:val="00A2325E"/>
    <w:rsid w:val="00A54642"/>
    <w:rsid w:val="00A620B8"/>
    <w:rsid w:val="00A94FD0"/>
    <w:rsid w:val="00AA0AEE"/>
    <w:rsid w:val="00AA1399"/>
    <w:rsid w:val="00AB4378"/>
    <w:rsid w:val="00AC1F8C"/>
    <w:rsid w:val="00AC2C7E"/>
    <w:rsid w:val="00AD2B6F"/>
    <w:rsid w:val="00AE3D0B"/>
    <w:rsid w:val="00AE429A"/>
    <w:rsid w:val="00AF2FCD"/>
    <w:rsid w:val="00B13085"/>
    <w:rsid w:val="00B334AD"/>
    <w:rsid w:val="00B52489"/>
    <w:rsid w:val="00B5786F"/>
    <w:rsid w:val="00B82EC6"/>
    <w:rsid w:val="00B83FFD"/>
    <w:rsid w:val="00B852A1"/>
    <w:rsid w:val="00B92B48"/>
    <w:rsid w:val="00BB60FE"/>
    <w:rsid w:val="00BD23DF"/>
    <w:rsid w:val="00BD5685"/>
    <w:rsid w:val="00BE4043"/>
    <w:rsid w:val="00BE67F7"/>
    <w:rsid w:val="00C0050C"/>
    <w:rsid w:val="00C215F3"/>
    <w:rsid w:val="00C27A45"/>
    <w:rsid w:val="00C358B0"/>
    <w:rsid w:val="00C732BE"/>
    <w:rsid w:val="00C7513F"/>
    <w:rsid w:val="00C83984"/>
    <w:rsid w:val="00C84736"/>
    <w:rsid w:val="00C9052D"/>
    <w:rsid w:val="00C958F0"/>
    <w:rsid w:val="00C966AA"/>
    <w:rsid w:val="00CC2AF2"/>
    <w:rsid w:val="00CC598A"/>
    <w:rsid w:val="00CD62D4"/>
    <w:rsid w:val="00CE36C3"/>
    <w:rsid w:val="00CE5DCA"/>
    <w:rsid w:val="00CF62AF"/>
    <w:rsid w:val="00D17995"/>
    <w:rsid w:val="00D24602"/>
    <w:rsid w:val="00D31D6D"/>
    <w:rsid w:val="00D65292"/>
    <w:rsid w:val="00D709E7"/>
    <w:rsid w:val="00D92CA0"/>
    <w:rsid w:val="00D9399B"/>
    <w:rsid w:val="00DA3AF9"/>
    <w:rsid w:val="00E0333A"/>
    <w:rsid w:val="00E10605"/>
    <w:rsid w:val="00E16C56"/>
    <w:rsid w:val="00E23F71"/>
    <w:rsid w:val="00E47201"/>
    <w:rsid w:val="00E75E2E"/>
    <w:rsid w:val="00EA2B51"/>
    <w:rsid w:val="00EA4122"/>
    <w:rsid w:val="00EB5A41"/>
    <w:rsid w:val="00EC0309"/>
    <w:rsid w:val="00EC7C0E"/>
    <w:rsid w:val="00EE388C"/>
    <w:rsid w:val="00EE6751"/>
    <w:rsid w:val="00EF20A7"/>
    <w:rsid w:val="00F21FBA"/>
    <w:rsid w:val="00F25E83"/>
    <w:rsid w:val="00F25F3A"/>
    <w:rsid w:val="00F55CA7"/>
    <w:rsid w:val="00F55E7E"/>
    <w:rsid w:val="00F5651B"/>
    <w:rsid w:val="00F67B93"/>
    <w:rsid w:val="00F75666"/>
    <w:rsid w:val="00F7653F"/>
    <w:rsid w:val="00F80D92"/>
    <w:rsid w:val="00F83098"/>
    <w:rsid w:val="00F85E06"/>
    <w:rsid w:val="00FA0D40"/>
    <w:rsid w:val="00FC53E3"/>
    <w:rsid w:val="00FD764D"/>
    <w:rsid w:val="00FE2106"/>
    <w:rsid w:val="00FE2BED"/>
    <w:rsid w:val="00FF1B44"/>
    <w:rsid w:val="00FF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721D5"/>
  <w15:docId w15:val="{F25459CB-C426-3648-B5A8-E2E746D5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9D0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cindecontacto">
    <w:name w:val="Información de contact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aconvieta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0E0B05" w:themeColor="text2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E3AB47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Car">
    <w:name w:val="Cita Car"/>
    <w:basedOn w:val="Fuentedeprrafopredeter"/>
    <w:link w:val="Cita"/>
    <w:uiPriority w:val="29"/>
    <w:semiHidden/>
    <w:rPr>
      <w:iCs/>
      <w:sz w:val="2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Cs/>
      <w:color w:val="262626" w:themeColor="text1" w:themeTint="D9"/>
      <w:sz w:val="26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rrafodelista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bre">
    <w:name w:val="Nombr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FechaCar">
    <w:name w:val="Fecha Car"/>
    <w:basedOn w:val="Fuentedeprrafopredeter"/>
    <w:link w:val="Fecha"/>
    <w:uiPriority w:val="99"/>
    <w:semiHidden/>
    <w:rPr>
      <w:color w:val="0E0B05" w:themeColor="text2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doCar">
    <w:name w:val="Saludo Car"/>
    <w:basedOn w:val="Fuentedeprrafopredeter"/>
    <w:link w:val="Saludo"/>
    <w:uiPriority w:val="99"/>
    <w:semiHidden/>
    <w:rPr>
      <w:color w:val="0E0B05" w:themeColor="text2"/>
      <w:sz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FirmaCar">
    <w:name w:val="Firma Car"/>
    <w:basedOn w:val="Fuentedeprrafopredeter"/>
    <w:link w:val="Firma"/>
    <w:uiPriority w:val="99"/>
    <w:semiHidden/>
    <w:rPr>
      <w:color w:val="0E0B05" w:themeColor="text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2C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2C7E"/>
    <w:rPr>
      <w:rFonts w:ascii="Segoe UI" w:hAnsi="Segoe UI" w:cs="Segoe UI"/>
      <w:sz w:val="18"/>
      <w:szCs w:val="18"/>
      <w:lang w:val="es-ES"/>
    </w:rPr>
  </w:style>
  <w:style w:type="character" w:styleId="Hipervnculo">
    <w:name w:val="Hyperlink"/>
    <w:basedOn w:val="Fuentedeprrafopredeter"/>
    <w:uiPriority w:val="99"/>
    <w:unhideWhenUsed/>
    <w:rsid w:val="00BE67F7"/>
    <w:rPr>
      <w:color w:val="53C3C7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67F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r9\Documents\%7b7AAAD78A-818C-EC4D-A059-07556F18AC41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BC695F2C73A148B4A2369F0FC4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47231-C960-8D4D-A580-B586E6B6F0E9}"/>
      </w:docPartPr>
      <w:docPartBody>
        <w:p w:rsidR="00600B3D" w:rsidRDefault="002E1729">
          <w:pPr>
            <w:pStyle w:val="03BC695F2C73A148B4A2369F0FC4194D"/>
          </w:pPr>
          <w: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altName w:val="FreesiaUPC"/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587E5E82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F580EF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9C9D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FE60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8699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321B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7A80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FA38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66D0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B3D"/>
    <w:rsid w:val="00002A7C"/>
    <w:rsid w:val="00021D1D"/>
    <w:rsid w:val="00131545"/>
    <w:rsid w:val="00136A57"/>
    <w:rsid w:val="001E099C"/>
    <w:rsid w:val="002E1729"/>
    <w:rsid w:val="004B0A26"/>
    <w:rsid w:val="004C7CE5"/>
    <w:rsid w:val="00600B3D"/>
    <w:rsid w:val="006B4BA4"/>
    <w:rsid w:val="00794D02"/>
    <w:rsid w:val="008115E2"/>
    <w:rsid w:val="00C34545"/>
    <w:rsid w:val="00C9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A7329B9C259644EBDA051072A74094B">
    <w:name w:val="EA7329B9C259644EBDA051072A74094B"/>
  </w:style>
  <w:style w:type="paragraph" w:customStyle="1" w:styleId="374C8850921E5D4199BFCC6E632A7D8A">
    <w:name w:val="374C8850921E5D4199BFCC6E632A7D8A"/>
  </w:style>
  <w:style w:type="paragraph" w:customStyle="1" w:styleId="4AC0A7A8556E4D40B76FA51963697C5B">
    <w:name w:val="4AC0A7A8556E4D40B76FA51963697C5B"/>
  </w:style>
  <w:style w:type="paragraph" w:customStyle="1" w:styleId="521568468FDC15458D09088E638BDD6B">
    <w:name w:val="521568468FDC15458D09088E638BDD6B"/>
  </w:style>
  <w:style w:type="paragraph" w:customStyle="1" w:styleId="03BC695F2C73A148B4A2369F0FC4194D">
    <w:name w:val="03BC695F2C73A148B4A2369F0FC4194D"/>
  </w:style>
  <w:style w:type="paragraph" w:customStyle="1" w:styleId="265A1F5594F5284DA4ACBD3EE72D47A2">
    <w:name w:val="265A1F5594F5284DA4ACBD3EE72D47A2"/>
  </w:style>
  <w:style w:type="paragraph" w:customStyle="1" w:styleId="97FE49DD97A2E84C8A268AAFC71F7A9F">
    <w:name w:val="97FE49DD97A2E84C8A268AAFC71F7A9F"/>
  </w:style>
  <w:style w:type="paragraph" w:styleId="Listaconvietas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s-ES" w:eastAsia="ja-JP"/>
    </w:rPr>
  </w:style>
  <w:style w:type="paragraph" w:customStyle="1" w:styleId="05C713B9374A764ABCF407C867B41CDE">
    <w:name w:val="05C713B9374A764ABCF407C867B41CDE"/>
  </w:style>
  <w:style w:type="paragraph" w:customStyle="1" w:styleId="9682825C8E885347889EB606DBE287F9">
    <w:name w:val="9682825C8E885347889EB606DBE287F9"/>
  </w:style>
  <w:style w:type="paragraph" w:customStyle="1" w:styleId="4A97548634203348AEE0A14BBA860260">
    <w:name w:val="4A97548634203348AEE0A14BBA860260"/>
  </w:style>
  <w:style w:type="paragraph" w:customStyle="1" w:styleId="3CB464DE5AAAAB46BCACB8DE5A00ACF1">
    <w:name w:val="3CB464DE5AAAAB46BCACB8DE5A00ACF1"/>
  </w:style>
  <w:style w:type="paragraph" w:customStyle="1" w:styleId="9483B8092C33594AB449F094DC7DF957">
    <w:name w:val="9483B8092C33594AB449F094DC7DF9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F4E3C-F4FF-294D-9A24-AC3EA0296E1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%7b7AAAD78A-818C-EC4D-A059-07556F18AC41%7dtf50002018.dotx</Template>
  <TotalTime>1</TotalTime>
  <Pages>1</Pages>
  <Words>448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Chrisr9</dc:creator>
  <cp:keywords/>
  <dc:description/>
  <cp:lastModifiedBy>dknunez.2017@gmail.com</cp:lastModifiedBy>
  <cp:revision>3</cp:revision>
  <cp:lastPrinted>2017-08-15T17:05:00Z</cp:lastPrinted>
  <dcterms:created xsi:type="dcterms:W3CDTF">2020-02-28T20:41:00Z</dcterms:created>
  <dcterms:modified xsi:type="dcterms:W3CDTF">2020-03-10T20:37:00Z</dcterms:modified>
</cp:coreProperties>
</file>